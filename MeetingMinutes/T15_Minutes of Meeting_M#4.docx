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10"/>
        <w:gridCol w:w="2127"/>
      </w:tblGrid>
      <w:tr w:rsidR="002B07CD" w14:paraId="425FBFA4" w14:textId="77777777" w:rsidTr="00746F48">
        <w:trPr>
          <w:trHeight w:val="336"/>
        </w:trPr>
        <w:tc>
          <w:tcPr>
            <w:tcW w:w="7873" w:type="dxa"/>
            <w:gridSpan w:val="5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27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746F48">
        <w:trPr>
          <w:trHeight w:val="1447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58" w:type="dxa"/>
            <w:gridSpan w:val="4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DCA57E" w14:textId="77777777" w:rsidR="00F90B27" w:rsidRPr="00E72015" w:rsidRDefault="00F90B27" w:rsidP="00F90B27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 xml:space="preserve">Minutes of Meeting # </w:t>
            </w:r>
            <w:r>
              <w:rPr>
                <w:b/>
                <w:sz w:val="24"/>
                <w:u w:val="single"/>
              </w:rPr>
              <w:t>4</w:t>
            </w:r>
          </w:p>
          <w:p w14:paraId="16C5B2FC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97029B7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Wednesday, 18 September 2020</w:t>
            </w:r>
          </w:p>
          <w:p w14:paraId="1EFD25DA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1:00 pm EDT</w:t>
            </w:r>
          </w:p>
          <w:p w14:paraId="735BD70C" w14:textId="73926A24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Meeting at Jitsi Meet </w:t>
            </w:r>
          </w:p>
        </w:tc>
      </w:tr>
      <w:bookmarkEnd w:id="1"/>
      <w:tr w:rsidR="002B07CD" w14:paraId="146D4D08" w14:textId="77777777" w:rsidTr="00746F48">
        <w:trPr>
          <w:trHeight w:val="180"/>
        </w:trPr>
        <w:tc>
          <w:tcPr>
            <w:tcW w:w="7873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27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746F48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888" w:type="dxa"/>
            <w:gridSpan w:val="3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5604D9">
        <w:trPr>
          <w:trHeight w:val="65"/>
        </w:trPr>
        <w:tc>
          <w:tcPr>
            <w:tcW w:w="1000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14:paraId="1DD06EB4" w14:textId="77777777" w:rsidTr="00846BF8">
        <w:trPr>
          <w:trHeight w:val="233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FB6930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FB6930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FB6930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FB693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FB6930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FB6930">
              <w:rPr>
                <w:b/>
                <w:sz w:val="24"/>
                <w:szCs w:val="24"/>
              </w:rPr>
              <w:t>Responsibility</w:t>
            </w:r>
          </w:p>
        </w:tc>
      </w:tr>
      <w:tr w:rsidR="00D612B4" w14:paraId="31B0465A" w14:textId="77777777" w:rsidTr="00846BF8">
        <w:trPr>
          <w:trHeight w:val="152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78685" w14:textId="624AC8F7" w:rsidR="00D612B4" w:rsidRDefault="00F90B27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F90B27">
              <w:rPr>
                <w:bCs/>
                <w:sz w:val="24"/>
                <w:szCs w:val="24"/>
              </w:rPr>
              <w:t>The meeting was postponed, the date and time to be confirmed through communication.</w:t>
            </w:r>
          </w:p>
        </w:tc>
      </w:tr>
    </w:tbl>
    <w:p w14:paraId="6533F60B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0C9"/>
    <w:rsid w:val="00207F81"/>
    <w:rsid w:val="00222A97"/>
    <w:rsid w:val="00232FAA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349AA"/>
    <w:rsid w:val="00445966"/>
    <w:rsid w:val="0045143B"/>
    <w:rsid w:val="004517EB"/>
    <w:rsid w:val="00476EF0"/>
    <w:rsid w:val="004C7374"/>
    <w:rsid w:val="004D3E60"/>
    <w:rsid w:val="004E2405"/>
    <w:rsid w:val="00515FD7"/>
    <w:rsid w:val="00534F83"/>
    <w:rsid w:val="005604D9"/>
    <w:rsid w:val="00564447"/>
    <w:rsid w:val="005C44D4"/>
    <w:rsid w:val="005F3F0E"/>
    <w:rsid w:val="006107BF"/>
    <w:rsid w:val="00622E8B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16370"/>
    <w:rsid w:val="007304D1"/>
    <w:rsid w:val="00746F48"/>
    <w:rsid w:val="0077361D"/>
    <w:rsid w:val="00783355"/>
    <w:rsid w:val="007C0B2F"/>
    <w:rsid w:val="007D7312"/>
    <w:rsid w:val="007D76FB"/>
    <w:rsid w:val="007E19F9"/>
    <w:rsid w:val="007F2ECE"/>
    <w:rsid w:val="008029B4"/>
    <w:rsid w:val="00815FE8"/>
    <w:rsid w:val="00846BF8"/>
    <w:rsid w:val="00852180"/>
    <w:rsid w:val="0085327B"/>
    <w:rsid w:val="008A7CFF"/>
    <w:rsid w:val="008C0F5B"/>
    <w:rsid w:val="008C34CB"/>
    <w:rsid w:val="008E4EC4"/>
    <w:rsid w:val="00914913"/>
    <w:rsid w:val="00921E56"/>
    <w:rsid w:val="00922D5E"/>
    <w:rsid w:val="00943710"/>
    <w:rsid w:val="00950724"/>
    <w:rsid w:val="0099564E"/>
    <w:rsid w:val="009B3235"/>
    <w:rsid w:val="009B5CCF"/>
    <w:rsid w:val="009D7B44"/>
    <w:rsid w:val="009E187C"/>
    <w:rsid w:val="009E5D4F"/>
    <w:rsid w:val="00A12251"/>
    <w:rsid w:val="00A1716A"/>
    <w:rsid w:val="00A245F2"/>
    <w:rsid w:val="00A669B4"/>
    <w:rsid w:val="00A77DC2"/>
    <w:rsid w:val="00AA463B"/>
    <w:rsid w:val="00AC0DE2"/>
    <w:rsid w:val="00AC1D5C"/>
    <w:rsid w:val="00AD2CA9"/>
    <w:rsid w:val="00AD62D4"/>
    <w:rsid w:val="00B10DC2"/>
    <w:rsid w:val="00B15344"/>
    <w:rsid w:val="00B357FB"/>
    <w:rsid w:val="00B526F9"/>
    <w:rsid w:val="00B849EF"/>
    <w:rsid w:val="00BA081D"/>
    <w:rsid w:val="00C267F1"/>
    <w:rsid w:val="00C354D5"/>
    <w:rsid w:val="00C611E0"/>
    <w:rsid w:val="00C62230"/>
    <w:rsid w:val="00C641E4"/>
    <w:rsid w:val="00C73F96"/>
    <w:rsid w:val="00C94364"/>
    <w:rsid w:val="00C96BF0"/>
    <w:rsid w:val="00CF150F"/>
    <w:rsid w:val="00D115B1"/>
    <w:rsid w:val="00D251B2"/>
    <w:rsid w:val="00D42841"/>
    <w:rsid w:val="00D612B4"/>
    <w:rsid w:val="00D64A49"/>
    <w:rsid w:val="00D66AF9"/>
    <w:rsid w:val="00DA41A9"/>
    <w:rsid w:val="00DB269A"/>
    <w:rsid w:val="00DC6A63"/>
    <w:rsid w:val="00DD702C"/>
    <w:rsid w:val="00E22EB1"/>
    <w:rsid w:val="00E36262"/>
    <w:rsid w:val="00E56424"/>
    <w:rsid w:val="00E65727"/>
    <w:rsid w:val="00E72015"/>
    <w:rsid w:val="00E8133F"/>
    <w:rsid w:val="00EA25B9"/>
    <w:rsid w:val="00EB0AEB"/>
    <w:rsid w:val="00F07F96"/>
    <w:rsid w:val="00F44F3A"/>
    <w:rsid w:val="00F76EEE"/>
    <w:rsid w:val="00F90B27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2020-09-30T04:34:00Z</dcterms:created>
  <dcterms:modified xsi:type="dcterms:W3CDTF">2020-09-30T04:37:00Z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