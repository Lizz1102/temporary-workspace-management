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52"/>
        <w:gridCol w:w="990"/>
        <w:gridCol w:w="3870"/>
        <w:gridCol w:w="1751"/>
        <w:gridCol w:w="2159"/>
      </w:tblGrid>
      <w:tr w:rsidR="002B07CD" w14:paraId="425FBFA4" w14:textId="77777777" w:rsidTr="00D90437">
        <w:trPr>
          <w:trHeight w:val="336"/>
        </w:trPr>
        <w:tc>
          <w:tcPr>
            <w:tcW w:w="7863" w:type="dxa"/>
            <w:gridSpan w:val="4"/>
            <w:shd w:val="pct10" w:color="auto" w:fill="auto"/>
          </w:tcPr>
          <w:p w14:paraId="37AA04E8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2159" w:type="dxa"/>
            <w:shd w:val="pct10" w:color="auto" w:fill="auto"/>
          </w:tcPr>
          <w:p w14:paraId="108B12DF" w14:textId="77777777" w:rsidR="002B07CD" w:rsidRDefault="002B07CD">
            <w:pPr>
              <w:pStyle w:val="Standard1"/>
            </w:pPr>
          </w:p>
        </w:tc>
      </w:tr>
      <w:tr w:rsidR="00E72015" w14:paraId="2555D2CF" w14:textId="77777777" w:rsidTr="00D90437">
        <w:trPr>
          <w:trHeight w:val="1447"/>
        </w:trPr>
        <w:tc>
          <w:tcPr>
            <w:tcW w:w="2242" w:type="dxa"/>
            <w:gridSpan w:val="2"/>
            <w:shd w:val="pct10" w:color="auto" w:fill="auto"/>
          </w:tcPr>
          <w:p w14:paraId="6E47CD1E" w14:textId="447F55D4" w:rsidR="00E72015" w:rsidRDefault="00E7201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15</w:t>
            </w:r>
          </w:p>
        </w:tc>
        <w:tc>
          <w:tcPr>
            <w:tcW w:w="7780" w:type="dxa"/>
            <w:gridSpan w:val="3"/>
            <w:shd w:val="pct10" w:color="auto" w:fill="auto"/>
          </w:tcPr>
          <w:p w14:paraId="28C8EDCA" w14:textId="15A92564" w:rsidR="00E72015" w:rsidRPr="00A245F2" w:rsidRDefault="00E72015" w:rsidP="00E7201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3D342C06" w14:textId="77777777" w:rsidR="00E72015" w:rsidRDefault="00E7201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7DCA57E" w14:textId="6ED97D7C" w:rsidR="00F90B27" w:rsidRPr="00E72015" w:rsidRDefault="00F90B27" w:rsidP="00F90B27">
            <w:pPr>
              <w:pStyle w:val="Standard1"/>
              <w:spacing w:before="0" w:after="0"/>
              <w:rPr>
                <w:b/>
                <w:sz w:val="24"/>
                <w:u w:val="single"/>
              </w:rPr>
            </w:pPr>
            <w:r w:rsidRPr="00E72015">
              <w:rPr>
                <w:b/>
                <w:sz w:val="24"/>
                <w:u w:val="single"/>
              </w:rPr>
              <w:t xml:space="preserve">Minutes of Meeting # </w:t>
            </w:r>
            <w:r w:rsidR="00616A45">
              <w:rPr>
                <w:b/>
                <w:sz w:val="24"/>
                <w:u w:val="single"/>
              </w:rPr>
              <w:t>7</w:t>
            </w:r>
          </w:p>
          <w:p w14:paraId="16C5B2FC" w14:textId="77777777" w:rsidR="00F90B27" w:rsidRDefault="00F90B27" w:rsidP="00F90B2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9AB9257" w14:textId="4F3EA725" w:rsidR="00C2396F" w:rsidRDefault="00C2396F" w:rsidP="00C2396F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616A45">
              <w:rPr>
                <w:b/>
                <w:sz w:val="24"/>
              </w:rPr>
              <w:t>Sunday</w:t>
            </w:r>
            <w:r>
              <w:rPr>
                <w:b/>
                <w:sz w:val="24"/>
              </w:rPr>
              <w:t>, 2</w:t>
            </w:r>
            <w:r w:rsidR="00616A45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 September 2020</w:t>
            </w:r>
          </w:p>
          <w:p w14:paraId="461A1694" w14:textId="3D3517DB" w:rsidR="00C2396F" w:rsidRDefault="00C2396F" w:rsidP="00C2396F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616A45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:00 pm EDT</w:t>
            </w:r>
          </w:p>
          <w:p w14:paraId="735BD70C" w14:textId="103F71B6" w:rsidR="00E72015" w:rsidRDefault="00E72015" w:rsidP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  <w:r w:rsidR="00616A45" w:rsidRPr="00616A45">
              <w:rPr>
                <w:b/>
                <w:sz w:val="24"/>
              </w:rPr>
              <w:t>Riverdale Park East</w:t>
            </w:r>
            <w:r w:rsidR="00616A45">
              <w:rPr>
                <w:b/>
                <w:sz w:val="24"/>
              </w:rPr>
              <w:t>, Toronto</w:t>
            </w:r>
          </w:p>
        </w:tc>
      </w:tr>
      <w:bookmarkEnd w:id="1"/>
      <w:tr w:rsidR="002B07CD" w14:paraId="146D4D08" w14:textId="77777777" w:rsidTr="00D90437">
        <w:trPr>
          <w:trHeight w:val="180"/>
        </w:trPr>
        <w:tc>
          <w:tcPr>
            <w:tcW w:w="7863" w:type="dxa"/>
            <w:gridSpan w:val="4"/>
            <w:tcBorders>
              <w:bottom w:val="double" w:sz="6" w:space="0" w:color="auto"/>
            </w:tcBorders>
            <w:shd w:val="pct10" w:color="auto" w:fill="auto"/>
          </w:tcPr>
          <w:p w14:paraId="688514F5" w14:textId="26BCDE80" w:rsidR="00E72015" w:rsidRDefault="00E72015">
            <w:pPr>
              <w:pStyle w:val="Standard1"/>
            </w:pPr>
          </w:p>
        </w:tc>
        <w:tc>
          <w:tcPr>
            <w:tcW w:w="2159" w:type="dxa"/>
            <w:tcBorders>
              <w:bottom w:val="double" w:sz="6" w:space="0" w:color="auto"/>
            </w:tcBorders>
            <w:shd w:val="pct10" w:color="auto" w:fill="auto"/>
          </w:tcPr>
          <w:p w14:paraId="5481D8F7" w14:textId="77777777" w:rsidR="002B07CD" w:rsidRDefault="002B07CD">
            <w:pPr>
              <w:pStyle w:val="Standard1"/>
            </w:pPr>
          </w:p>
        </w:tc>
      </w:tr>
      <w:tr w:rsidR="008E4EC4" w14:paraId="35A89B13" w14:textId="77777777" w:rsidTr="00D90437">
        <w:trPr>
          <w:trHeight w:val="981"/>
        </w:trPr>
        <w:tc>
          <w:tcPr>
            <w:tcW w:w="1252" w:type="dxa"/>
          </w:tcPr>
          <w:p w14:paraId="02A500D5" w14:textId="77777777" w:rsidR="008E4EC4" w:rsidRPr="00FB6930" w:rsidRDefault="008E4EC4">
            <w:pPr>
              <w:rPr>
                <w:sz w:val="24"/>
                <w:szCs w:val="24"/>
              </w:rPr>
            </w:pPr>
            <w:bookmarkStart w:id="3" w:name="Attendees" w:colFirst="0" w:colLast="2"/>
            <w:r w:rsidRPr="00FB6930">
              <w:rPr>
                <w:sz w:val="24"/>
                <w:szCs w:val="24"/>
              </w:rPr>
              <w:t>Attendees:</w:t>
            </w:r>
          </w:p>
        </w:tc>
        <w:tc>
          <w:tcPr>
            <w:tcW w:w="4860" w:type="dxa"/>
            <w:gridSpan w:val="2"/>
          </w:tcPr>
          <w:p w14:paraId="0F1D99D6" w14:textId="4B9BF465" w:rsidR="008E4EC4" w:rsidRPr="00FB6930" w:rsidRDefault="008E4EC4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 xml:space="preserve">Kamrun Nahar Liza  </w:t>
            </w:r>
          </w:p>
          <w:p w14:paraId="103C6F7E" w14:textId="38FBB104" w:rsidR="008E4EC4" w:rsidRPr="00FB6930" w:rsidRDefault="008E4EC4" w:rsidP="00275E67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Rajesh Bista</w:t>
            </w:r>
          </w:p>
          <w:p w14:paraId="2128D602" w14:textId="2AC2B6A1" w:rsidR="008E4EC4" w:rsidRPr="00FB6930" w:rsidRDefault="008E4EC4" w:rsidP="00E22EB1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Shishir Das</w:t>
            </w:r>
          </w:p>
        </w:tc>
        <w:tc>
          <w:tcPr>
            <w:tcW w:w="3910" w:type="dxa"/>
            <w:gridSpan w:val="2"/>
          </w:tcPr>
          <w:p w14:paraId="77DEA998" w14:textId="0AE4FF9B" w:rsidR="008E4EC4" w:rsidRPr="00FB6930" w:rsidRDefault="008E4EC4" w:rsidP="00E22EB1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 xml:space="preserve">Sudeep Manandhar </w:t>
            </w:r>
          </w:p>
          <w:p w14:paraId="1ED6E8AB" w14:textId="0E2E8ADE" w:rsidR="008E4EC4" w:rsidRPr="00FB6930" w:rsidRDefault="008E4EC4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Suvash Sharma</w:t>
            </w:r>
          </w:p>
        </w:tc>
      </w:tr>
      <w:tr w:rsidR="00E72015" w14:paraId="1F448563" w14:textId="77777777" w:rsidTr="00D90437">
        <w:trPr>
          <w:trHeight w:val="65"/>
        </w:trPr>
        <w:tc>
          <w:tcPr>
            <w:tcW w:w="10022" w:type="dxa"/>
            <w:gridSpan w:val="5"/>
            <w:tcBorders>
              <w:top w:val="single" w:sz="6" w:space="0" w:color="auto"/>
              <w:bottom w:val="single" w:sz="4" w:space="0" w:color="auto"/>
            </w:tcBorders>
            <w:shd w:val="pct10" w:color="auto" w:fill="auto"/>
          </w:tcPr>
          <w:p w14:paraId="6FCCCF95" w14:textId="227C5740" w:rsidR="00E72015" w:rsidRDefault="00E7201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>Agenda</w:t>
            </w:r>
          </w:p>
        </w:tc>
      </w:tr>
      <w:tr w:rsidR="002B07CD" w:rsidRPr="002401B1" w14:paraId="1DD06EB4" w14:textId="77777777" w:rsidTr="00D90437">
        <w:trPr>
          <w:trHeight w:val="323"/>
        </w:trPr>
        <w:tc>
          <w:tcPr>
            <w:tcW w:w="125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DDCFE" w14:textId="77777777" w:rsidR="002B07CD" w:rsidRPr="002401B1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D3AE53" w14:textId="77777777" w:rsidR="002B07CD" w:rsidRPr="002401B1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38CE2" w14:textId="77777777" w:rsidR="002B07CD" w:rsidRPr="002401B1" w:rsidRDefault="00187519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2401B1">
              <w:rPr>
                <w:b/>
                <w:sz w:val="24"/>
                <w:szCs w:val="24"/>
              </w:rPr>
              <w:t>Responsibility</w:t>
            </w:r>
          </w:p>
        </w:tc>
      </w:tr>
      <w:tr w:rsidR="00D612B4" w:rsidRPr="002401B1" w14:paraId="31B0465A" w14:textId="77777777" w:rsidTr="00C2396F">
        <w:trPr>
          <w:trHeight w:val="70"/>
        </w:trPr>
        <w:tc>
          <w:tcPr>
            <w:tcW w:w="1002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78685" w14:textId="07EB8803" w:rsidR="00D612B4" w:rsidRPr="002401B1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D90437" w:rsidRPr="002401B1" w14:paraId="2BC77B27" w14:textId="77777777" w:rsidTr="00D90437">
        <w:trPr>
          <w:trHeight w:val="143"/>
        </w:trPr>
        <w:tc>
          <w:tcPr>
            <w:tcW w:w="1002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C9FBA3" w14:textId="76FCA581" w:rsidR="00D90437" w:rsidRPr="002401B1" w:rsidRDefault="00D90437" w:rsidP="00D90437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Review of previous meeting (</w:t>
            </w:r>
            <w:r w:rsidR="00196EE5" w:rsidRPr="00196EE5">
              <w:rPr>
                <w:sz w:val="24"/>
                <w:szCs w:val="24"/>
              </w:rPr>
              <w:t>Friday, 25 September 2020</w:t>
            </w:r>
            <w:r w:rsidRPr="002401B1">
              <w:rPr>
                <w:sz w:val="24"/>
                <w:szCs w:val="24"/>
              </w:rPr>
              <w:t>)</w:t>
            </w:r>
          </w:p>
        </w:tc>
      </w:tr>
      <w:tr w:rsidR="00C2396F" w:rsidRPr="002401B1" w14:paraId="5B1CC7A9" w14:textId="77777777" w:rsidTr="00C2396F">
        <w:trPr>
          <w:trHeight w:val="413"/>
        </w:trPr>
        <w:tc>
          <w:tcPr>
            <w:tcW w:w="125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ECC3FF7" w14:textId="77777777" w:rsidR="00C2396F" w:rsidRPr="002401B1" w:rsidRDefault="00C2396F" w:rsidP="00EC5F89">
            <w:pPr>
              <w:pStyle w:val="Standard1"/>
              <w:rPr>
                <w:bCs/>
                <w:sz w:val="24"/>
                <w:szCs w:val="24"/>
              </w:rPr>
            </w:pPr>
          </w:p>
        </w:tc>
        <w:tc>
          <w:tcPr>
            <w:tcW w:w="877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BEB46F" w14:textId="77777777" w:rsidR="00C2396F" w:rsidRPr="002401B1" w:rsidRDefault="00C2396F" w:rsidP="00EC5F89">
            <w:pPr>
              <w:pStyle w:val="Standard1"/>
              <w:rPr>
                <w:bCs/>
                <w:sz w:val="24"/>
                <w:szCs w:val="24"/>
              </w:rPr>
            </w:pPr>
            <w:r w:rsidRPr="002401B1">
              <w:rPr>
                <w:bCs/>
                <w:sz w:val="24"/>
                <w:szCs w:val="24"/>
              </w:rPr>
              <w:t>Update of tasks assigned:</w:t>
            </w:r>
          </w:p>
        </w:tc>
      </w:tr>
      <w:tr w:rsidR="00C2396F" w:rsidRPr="002401B1" w14:paraId="33EADD11" w14:textId="77777777" w:rsidTr="00C2396F">
        <w:trPr>
          <w:trHeight w:val="467"/>
        </w:trPr>
        <w:tc>
          <w:tcPr>
            <w:tcW w:w="125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14:paraId="7A248737" w14:textId="77777777" w:rsidR="00C2396F" w:rsidRPr="002401B1" w:rsidRDefault="00C2396F" w:rsidP="00EC5F89">
            <w:pPr>
              <w:pStyle w:val="Standard1"/>
              <w:rPr>
                <w:bCs/>
                <w:sz w:val="24"/>
                <w:szCs w:val="24"/>
              </w:rPr>
            </w:pP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44D9A" w14:textId="1CD9DDB5" w:rsidR="00C2396F" w:rsidRPr="002401B1" w:rsidRDefault="00C2396F" w:rsidP="00EC5F89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 xml:space="preserve">The </w:t>
            </w:r>
            <w:r w:rsidR="00196EE5">
              <w:rPr>
                <w:sz w:val="24"/>
                <w:szCs w:val="24"/>
              </w:rPr>
              <w:t>scope of the project was defined</w:t>
            </w:r>
            <w:r w:rsidR="00AE7D35">
              <w:rPr>
                <w:sz w:val="24"/>
                <w:szCs w:val="24"/>
              </w:rPr>
              <w:t>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1FA44" w14:textId="77777777" w:rsidR="00C2396F" w:rsidRPr="002401B1" w:rsidRDefault="00C2396F" w:rsidP="00EC5F89">
            <w:pPr>
              <w:pStyle w:val="Standard1"/>
              <w:rPr>
                <w:bCs/>
                <w:sz w:val="24"/>
                <w:szCs w:val="24"/>
              </w:rPr>
            </w:pPr>
            <w:r w:rsidRPr="002401B1">
              <w:rPr>
                <w:bCs/>
                <w:sz w:val="24"/>
                <w:szCs w:val="24"/>
              </w:rPr>
              <w:t>Sudeep Manandhar</w:t>
            </w:r>
          </w:p>
        </w:tc>
      </w:tr>
      <w:tr w:rsidR="00C2396F" w:rsidRPr="002401B1" w14:paraId="3A5B0326" w14:textId="77777777" w:rsidTr="00C2396F">
        <w:trPr>
          <w:trHeight w:val="575"/>
        </w:trPr>
        <w:tc>
          <w:tcPr>
            <w:tcW w:w="125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14:paraId="78386C6E" w14:textId="77777777" w:rsidR="00C2396F" w:rsidRPr="002401B1" w:rsidRDefault="00C2396F" w:rsidP="00C2396F">
            <w:pPr>
              <w:pStyle w:val="Standard1"/>
              <w:rPr>
                <w:bCs/>
                <w:sz w:val="24"/>
                <w:szCs w:val="24"/>
              </w:rPr>
            </w:pP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A49FE3" w14:textId="280E025D" w:rsidR="00C2396F" w:rsidRPr="002401B1" w:rsidRDefault="00196EE5" w:rsidP="00C2396F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features were </w:t>
            </w:r>
            <w:r w:rsidR="00A7492A">
              <w:rPr>
                <w:sz w:val="24"/>
                <w:szCs w:val="24"/>
              </w:rPr>
              <w:t>revised,</w:t>
            </w:r>
            <w:r>
              <w:rPr>
                <w:sz w:val="24"/>
                <w:szCs w:val="24"/>
              </w:rPr>
              <w:t xml:space="preserve"> and probable prioritization of the listed features was discussed. MoSCoW analysis was selected as</w:t>
            </w:r>
            <w:r w:rsidR="006A4C93">
              <w:rPr>
                <w:sz w:val="24"/>
                <w:szCs w:val="24"/>
              </w:rPr>
              <w:t xml:space="preserve"> the </w:t>
            </w:r>
            <w:r w:rsidR="00A7492A">
              <w:rPr>
                <w:sz w:val="24"/>
                <w:szCs w:val="24"/>
              </w:rPr>
              <w:t>prioritization method.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ED43E3" w14:textId="77777777" w:rsidR="00A7492A" w:rsidRPr="00A7492A" w:rsidRDefault="00A7492A" w:rsidP="00A7492A">
            <w:pPr>
              <w:pStyle w:val="Standard1"/>
              <w:rPr>
                <w:sz w:val="24"/>
                <w:szCs w:val="24"/>
              </w:rPr>
            </w:pPr>
            <w:r w:rsidRPr="00A7492A">
              <w:rPr>
                <w:sz w:val="24"/>
                <w:szCs w:val="24"/>
              </w:rPr>
              <w:t>Kamrun Nahar Liza</w:t>
            </w:r>
          </w:p>
          <w:p w14:paraId="71969EE7" w14:textId="52522EEF" w:rsidR="00C2396F" w:rsidRPr="002401B1" w:rsidRDefault="00A7492A" w:rsidP="00A7492A">
            <w:pPr>
              <w:pStyle w:val="Standard1"/>
              <w:rPr>
                <w:bCs/>
                <w:sz w:val="24"/>
                <w:szCs w:val="24"/>
              </w:rPr>
            </w:pPr>
            <w:r w:rsidRPr="00A7492A">
              <w:rPr>
                <w:sz w:val="24"/>
                <w:szCs w:val="24"/>
              </w:rPr>
              <w:t>Shishir Das</w:t>
            </w:r>
          </w:p>
        </w:tc>
      </w:tr>
      <w:tr w:rsidR="00C2396F" w:rsidRPr="002401B1" w14:paraId="69D71D75" w14:textId="77777777" w:rsidTr="00C2396F">
        <w:trPr>
          <w:trHeight w:val="395"/>
        </w:trPr>
        <w:tc>
          <w:tcPr>
            <w:tcW w:w="125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14:paraId="0F18D5B1" w14:textId="77777777" w:rsidR="00C2396F" w:rsidRPr="002401B1" w:rsidRDefault="00C2396F" w:rsidP="00C2396F">
            <w:pPr>
              <w:pStyle w:val="Standard1"/>
              <w:rPr>
                <w:bCs/>
                <w:sz w:val="24"/>
                <w:szCs w:val="24"/>
              </w:rPr>
            </w:pP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CAB287" w14:textId="08DE8044" w:rsidR="00C2396F" w:rsidRPr="002401B1" w:rsidRDefault="00A7492A" w:rsidP="00C2396F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Revised Project Summary, Project Introduction and Product Positioning</w:t>
            </w:r>
            <w:r>
              <w:rPr>
                <w:sz w:val="24"/>
                <w:szCs w:val="24"/>
              </w:rPr>
              <w:t xml:space="preserve"> were prepared.</w:t>
            </w:r>
            <w:r w:rsidR="00C2396F" w:rsidRPr="002401B1">
              <w:rPr>
                <w:sz w:val="24"/>
                <w:szCs w:val="24"/>
              </w:rPr>
              <w:t>|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2FCCF7" w14:textId="6545F289" w:rsidR="00C2396F" w:rsidRPr="002401B1" w:rsidRDefault="00C2396F" w:rsidP="00C2396F">
            <w:pPr>
              <w:pStyle w:val="Standard1"/>
              <w:rPr>
                <w:bCs/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Sudeep Manandhar</w:t>
            </w:r>
          </w:p>
        </w:tc>
      </w:tr>
      <w:tr w:rsidR="00C2396F" w:rsidRPr="002401B1" w14:paraId="7CEB428C" w14:textId="77777777" w:rsidTr="00C2396F">
        <w:trPr>
          <w:trHeight w:val="683"/>
        </w:trPr>
        <w:tc>
          <w:tcPr>
            <w:tcW w:w="125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72C6A5" w14:textId="77777777" w:rsidR="00C2396F" w:rsidRPr="002401B1" w:rsidRDefault="00C2396F" w:rsidP="00C2396F">
            <w:pPr>
              <w:pStyle w:val="Standard1"/>
              <w:rPr>
                <w:bCs/>
                <w:sz w:val="24"/>
                <w:szCs w:val="24"/>
              </w:rPr>
            </w:pP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3B695A" w14:textId="27E30422" w:rsidR="00C2396F" w:rsidRPr="002401B1" w:rsidRDefault="00A7492A" w:rsidP="00C2396F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High-Level Requirements</w:t>
            </w:r>
            <w:r>
              <w:rPr>
                <w:sz w:val="24"/>
                <w:szCs w:val="24"/>
              </w:rPr>
              <w:t xml:space="preserve"> document was prepared and printed. 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45917C" w14:textId="1C539D3D" w:rsidR="00C2396F" w:rsidRPr="002401B1" w:rsidRDefault="00A7492A" w:rsidP="00C2396F">
            <w:pPr>
              <w:pStyle w:val="Standard1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Rajesh Bista</w:t>
            </w:r>
          </w:p>
        </w:tc>
      </w:tr>
      <w:tr w:rsidR="00C2396F" w:rsidRPr="002401B1" w14:paraId="44B03A3F" w14:textId="77777777" w:rsidTr="00C2396F">
        <w:trPr>
          <w:trHeight w:val="278"/>
        </w:trPr>
        <w:tc>
          <w:tcPr>
            <w:tcW w:w="1002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FB143" w14:textId="77777777" w:rsidR="00C2396F" w:rsidRPr="002401B1" w:rsidRDefault="00C2396F" w:rsidP="00C2396F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C2396F" w:rsidRPr="002401B1" w14:paraId="46BBC2E7" w14:textId="77777777" w:rsidTr="00C2396F">
        <w:trPr>
          <w:trHeight w:val="917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B753BC" w14:textId="437D734F" w:rsidR="00C2396F" w:rsidRPr="002401B1" w:rsidRDefault="00C2396F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Item #1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142CC4" w14:textId="73767D97" w:rsidR="00C2396F" w:rsidRPr="002401B1" w:rsidRDefault="00AE7D35" w:rsidP="00C2396F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High-Level Requirements document</w:t>
            </w:r>
            <w:r>
              <w:rPr>
                <w:sz w:val="24"/>
                <w:szCs w:val="24"/>
              </w:rPr>
              <w:t xml:space="preserve"> was reviewed.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0C0D97" w14:textId="77777777" w:rsidR="00C2396F" w:rsidRDefault="00AE7D35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Sudeep Manandhar</w:t>
            </w:r>
          </w:p>
          <w:p w14:paraId="14060A09" w14:textId="1C5B43E8" w:rsidR="00AE7D35" w:rsidRPr="002401B1" w:rsidRDefault="00AE7D35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Suvash Sharma</w:t>
            </w:r>
          </w:p>
        </w:tc>
      </w:tr>
      <w:tr w:rsidR="00AE7D35" w:rsidRPr="002401B1" w14:paraId="683E0842" w14:textId="77777777" w:rsidTr="00C2396F">
        <w:trPr>
          <w:trHeight w:val="70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30E445" w14:textId="7C395DAB" w:rsidR="00AE7D35" w:rsidRPr="002401B1" w:rsidRDefault="00AE7D35" w:rsidP="00AE7D35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Item #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B74DAA" w14:textId="35CA7882" w:rsidR="00AE7D35" w:rsidRPr="002401B1" w:rsidRDefault="00AE7D35" w:rsidP="00AE7D35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MoSCoW analysis was conducted and divided into 4 MoSCoW categories. Votes taken on every feature to categorize.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2B3285" w14:textId="025B2713" w:rsidR="00AE7D35" w:rsidRPr="002401B1" w:rsidRDefault="00AE7D35" w:rsidP="00AE7D35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All Attendees</w:t>
            </w:r>
          </w:p>
        </w:tc>
      </w:tr>
      <w:tr w:rsidR="00AE7D35" w:rsidRPr="002401B1" w14:paraId="63AD4748" w14:textId="77777777" w:rsidTr="00C2396F">
        <w:trPr>
          <w:trHeight w:val="548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CFB40E" w14:textId="79C82491" w:rsidR="00AE7D35" w:rsidRPr="002401B1" w:rsidRDefault="00AE7D35" w:rsidP="00AE7D35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Item #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3B3C06" w14:textId="5E9EDD90" w:rsidR="00AE7D35" w:rsidRPr="002401B1" w:rsidRDefault="00AE7D35" w:rsidP="00AE7D35">
            <w:pPr>
              <w:pStyle w:val="Standard1"/>
              <w:tabs>
                <w:tab w:val="left" w:pos="34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‘Must have, Should have, Could have, Will not have’ list is prepared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7AA234" w14:textId="096B693E" w:rsidR="00AE7D35" w:rsidRPr="002401B1" w:rsidRDefault="00AE7D35" w:rsidP="00AE7D35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Kamrun Nahar Liza</w:t>
            </w:r>
          </w:p>
        </w:tc>
      </w:tr>
      <w:tr w:rsidR="00AE7D35" w:rsidRPr="002401B1" w14:paraId="62E7754F" w14:textId="77777777" w:rsidTr="00C2396F">
        <w:trPr>
          <w:trHeight w:val="890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09947D4F" w14:textId="5C7C2FC3" w:rsidR="00AE7D35" w:rsidRPr="002401B1" w:rsidRDefault="00AE7D35" w:rsidP="00AE7D35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Item #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98059C" w14:textId="18FA4E85" w:rsidR="00AE7D35" w:rsidRPr="002401B1" w:rsidRDefault="00AE7D35" w:rsidP="00AE7D35">
            <w:pPr>
              <w:pStyle w:val="Standard1"/>
              <w:tabs>
                <w:tab w:val="left" w:pos="34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prioritized feature list is discussed, </w:t>
            </w:r>
            <w:r w:rsidR="006A4C93">
              <w:rPr>
                <w:sz w:val="24"/>
                <w:szCs w:val="24"/>
              </w:rPr>
              <w:t>revised,</w:t>
            </w:r>
            <w:r>
              <w:rPr>
                <w:sz w:val="24"/>
                <w:szCs w:val="24"/>
              </w:rPr>
              <w:t xml:space="preserve"> and finalize</w:t>
            </w:r>
            <w:r w:rsidR="006A4C93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as per the </w:t>
            </w:r>
            <w:r>
              <w:rPr>
                <w:sz w:val="24"/>
                <w:szCs w:val="24"/>
              </w:rPr>
              <w:t>timeframe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scope,</w:t>
            </w:r>
            <w:r>
              <w:rPr>
                <w:sz w:val="24"/>
                <w:szCs w:val="24"/>
              </w:rPr>
              <w:t xml:space="preserve"> feasibility and MoSCoW analysis’s result.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1BF736" w14:textId="57F499FD" w:rsidR="00AE7D35" w:rsidRPr="002401B1" w:rsidRDefault="00AE7D35" w:rsidP="00AE7D35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All Attendees</w:t>
            </w:r>
          </w:p>
        </w:tc>
      </w:tr>
      <w:tr w:rsidR="00C2396F" w:rsidRPr="002401B1" w14:paraId="587A42E8" w14:textId="77777777" w:rsidTr="00C2396F">
        <w:trPr>
          <w:trHeight w:val="152"/>
        </w:trPr>
        <w:tc>
          <w:tcPr>
            <w:tcW w:w="1002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71C02" w14:textId="77777777" w:rsidR="00C2396F" w:rsidRPr="002401B1" w:rsidRDefault="00C2396F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C2396F" w:rsidRPr="002401B1" w14:paraId="6D7A4AC6" w14:textId="77777777" w:rsidTr="00C2396F">
        <w:trPr>
          <w:trHeight w:val="4877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659160" w14:textId="05AA0344" w:rsidR="00C2396F" w:rsidRPr="002401B1" w:rsidRDefault="00C2396F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Next meeting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3FEF52" w14:textId="673AE39C" w:rsidR="00C2396F" w:rsidRPr="002401B1" w:rsidRDefault="00C2396F" w:rsidP="00C2396F">
            <w:pPr>
              <w:pStyle w:val="Standard1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 xml:space="preserve">Date: </w:t>
            </w:r>
            <w:r w:rsidR="00616A45">
              <w:rPr>
                <w:sz w:val="24"/>
                <w:szCs w:val="24"/>
              </w:rPr>
              <w:t>Friday, 02 October 2020</w:t>
            </w:r>
          </w:p>
          <w:p w14:paraId="17CCC6AD" w14:textId="77777777" w:rsidR="00C2396F" w:rsidRPr="002401B1" w:rsidRDefault="00C2396F" w:rsidP="00C2396F">
            <w:pPr>
              <w:pStyle w:val="Standard1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Time: 3:00 pm EDT</w:t>
            </w:r>
          </w:p>
          <w:p w14:paraId="25EEA2EE" w14:textId="2CEF76D1" w:rsidR="00C2396F" w:rsidRPr="002401B1" w:rsidRDefault="00C2396F" w:rsidP="00C2396F">
            <w:pPr>
              <w:pStyle w:val="Standard1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 xml:space="preserve">Location: </w:t>
            </w:r>
            <w:hyperlink r:id="rId5" w:history="1">
              <w:r w:rsidR="00435B7F">
                <w:rPr>
                  <w:rStyle w:val="Hyperlink"/>
                  <w:sz w:val="24"/>
                  <w:szCs w:val="24"/>
                </w:rPr>
                <w:t>https://jitsi.org/jitsi-meet/</w:t>
              </w:r>
            </w:hyperlink>
          </w:p>
          <w:p w14:paraId="6F4E41CB" w14:textId="77777777" w:rsidR="00C2396F" w:rsidRPr="002401B1" w:rsidRDefault="00C2396F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 xml:space="preserve">Agenda: </w:t>
            </w:r>
          </w:p>
          <w:p w14:paraId="283F0820" w14:textId="16BBFE69" w:rsidR="00C2396F" w:rsidRPr="002401B1" w:rsidRDefault="00C2396F" w:rsidP="00C2396F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 xml:space="preserve">Review of the </w:t>
            </w:r>
            <w:r w:rsidR="00616A45">
              <w:rPr>
                <w:sz w:val="24"/>
                <w:szCs w:val="24"/>
              </w:rPr>
              <w:t>Sprint 1 deliverables prepared so far</w:t>
            </w:r>
          </w:p>
          <w:p w14:paraId="15278560" w14:textId="66F7B246" w:rsidR="00C2396F" w:rsidRDefault="00616A45" w:rsidP="00C2396F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Personas </w:t>
            </w:r>
          </w:p>
          <w:p w14:paraId="477F0384" w14:textId="20605C32" w:rsidR="00616A45" w:rsidRPr="002401B1" w:rsidRDefault="00616A45" w:rsidP="00C2396F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User Stories</w:t>
            </w:r>
          </w:p>
          <w:p w14:paraId="28346DDF" w14:textId="77777777" w:rsidR="00C2396F" w:rsidRPr="002401B1" w:rsidRDefault="00C2396F" w:rsidP="00C2396F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AOB</w:t>
            </w:r>
          </w:p>
          <w:p w14:paraId="7E67CE1D" w14:textId="77777777" w:rsidR="00C2396F" w:rsidRPr="002401B1" w:rsidRDefault="00C2396F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  <w:p w14:paraId="6F5B2106" w14:textId="77777777" w:rsidR="00C2396F" w:rsidRPr="002401B1" w:rsidRDefault="00C2396F" w:rsidP="00C2396F">
            <w:pPr>
              <w:rPr>
                <w:b/>
                <w:sz w:val="24"/>
                <w:szCs w:val="24"/>
                <w:lang w:val="en-GB"/>
              </w:rPr>
            </w:pPr>
            <w:r w:rsidRPr="002401B1">
              <w:rPr>
                <w:b/>
                <w:sz w:val="24"/>
                <w:szCs w:val="24"/>
                <w:lang w:val="en-GB"/>
              </w:rPr>
              <w:t>Signature:</w:t>
            </w:r>
          </w:p>
          <w:p w14:paraId="160ED200" w14:textId="77777777" w:rsidR="00C2396F" w:rsidRPr="002401B1" w:rsidRDefault="00C2396F" w:rsidP="00C2396F">
            <w:pPr>
              <w:rPr>
                <w:b/>
                <w:sz w:val="24"/>
                <w:szCs w:val="24"/>
                <w:lang w:val="en-GB"/>
              </w:rPr>
            </w:pPr>
          </w:p>
          <w:p w14:paraId="519B165A" w14:textId="77777777" w:rsidR="00C2396F" w:rsidRPr="002401B1" w:rsidRDefault="00C2396F" w:rsidP="00C2396F">
            <w:pPr>
              <w:rPr>
                <w:sz w:val="24"/>
                <w:szCs w:val="24"/>
                <w:lang w:val="en-GB"/>
              </w:rPr>
            </w:pPr>
            <w:r w:rsidRPr="002401B1">
              <w:rPr>
                <w:sz w:val="24"/>
                <w:szCs w:val="24"/>
              </w:rPr>
              <w:t xml:space="preserve">Kamrun Nahar Liza  </w:t>
            </w:r>
          </w:p>
          <w:p w14:paraId="45B5580E" w14:textId="77777777" w:rsidR="00C2396F" w:rsidRPr="002401B1" w:rsidRDefault="00C2396F" w:rsidP="00C2396F">
            <w:pPr>
              <w:rPr>
                <w:sz w:val="24"/>
                <w:szCs w:val="24"/>
                <w:lang w:val="en-GB"/>
              </w:rPr>
            </w:pPr>
            <w:r w:rsidRPr="002401B1">
              <w:rPr>
                <w:sz w:val="24"/>
                <w:szCs w:val="24"/>
              </w:rPr>
              <w:t>Rajesh Bista</w:t>
            </w:r>
            <w:r w:rsidRPr="002401B1">
              <w:rPr>
                <w:sz w:val="24"/>
                <w:szCs w:val="24"/>
                <w:lang w:val="en-GB"/>
              </w:rPr>
              <w:t xml:space="preserve"> </w:t>
            </w:r>
          </w:p>
          <w:p w14:paraId="58FFF75D" w14:textId="77777777" w:rsidR="00C2396F" w:rsidRPr="002401B1" w:rsidRDefault="00C2396F" w:rsidP="00C2396F">
            <w:pPr>
              <w:rPr>
                <w:sz w:val="24"/>
                <w:szCs w:val="24"/>
                <w:lang w:val="en-GB"/>
              </w:rPr>
            </w:pPr>
            <w:r w:rsidRPr="002401B1">
              <w:rPr>
                <w:sz w:val="24"/>
                <w:szCs w:val="24"/>
              </w:rPr>
              <w:t>Shishir Das</w:t>
            </w:r>
            <w:r w:rsidRPr="002401B1">
              <w:rPr>
                <w:sz w:val="24"/>
                <w:szCs w:val="24"/>
                <w:lang w:val="en-GB"/>
              </w:rPr>
              <w:t xml:space="preserve"> </w:t>
            </w:r>
          </w:p>
          <w:p w14:paraId="6EC1824D" w14:textId="77777777" w:rsidR="00C2396F" w:rsidRPr="002401B1" w:rsidRDefault="00C2396F" w:rsidP="00C2396F">
            <w:pPr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 xml:space="preserve">Sudeep Manandhar </w:t>
            </w:r>
          </w:p>
          <w:p w14:paraId="10B0A3CF" w14:textId="77777777" w:rsidR="00C2396F" w:rsidRPr="002401B1" w:rsidRDefault="00C2396F" w:rsidP="00C2396F">
            <w:pPr>
              <w:rPr>
                <w:sz w:val="24"/>
                <w:szCs w:val="24"/>
                <w:lang w:val="en-GB"/>
              </w:rPr>
            </w:pPr>
            <w:r w:rsidRPr="002401B1">
              <w:rPr>
                <w:sz w:val="24"/>
                <w:szCs w:val="24"/>
              </w:rPr>
              <w:t>Suvash Sharma</w:t>
            </w:r>
          </w:p>
          <w:p w14:paraId="6388FBF6" w14:textId="77777777" w:rsidR="00C2396F" w:rsidRPr="002401B1" w:rsidRDefault="00C2396F" w:rsidP="00C2396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36FC50" w14:textId="77777777" w:rsidR="00C2396F" w:rsidRPr="002401B1" w:rsidRDefault="00C2396F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</w:tbl>
    <w:p w14:paraId="6533F60B" w14:textId="77777777" w:rsidR="007C0B2F" w:rsidRPr="002401B1" w:rsidRDefault="007C0B2F" w:rsidP="0016291E">
      <w:pPr>
        <w:rPr>
          <w:sz w:val="24"/>
          <w:szCs w:val="24"/>
          <w:lang w:val="en-GB"/>
        </w:rPr>
      </w:pPr>
    </w:p>
    <w:sectPr w:rsidR="007C0B2F" w:rsidRPr="002401B1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1926"/>
    <w:multiLevelType w:val="hybridMultilevel"/>
    <w:tmpl w:val="D5D4E53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27F23A12"/>
    <w:multiLevelType w:val="hybridMultilevel"/>
    <w:tmpl w:val="0278F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5261"/>
    <w:multiLevelType w:val="hybridMultilevel"/>
    <w:tmpl w:val="4F9EB7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F4D89"/>
    <w:multiLevelType w:val="hybridMultilevel"/>
    <w:tmpl w:val="948E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D6DAC"/>
    <w:multiLevelType w:val="hybridMultilevel"/>
    <w:tmpl w:val="130C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D49D7"/>
    <w:multiLevelType w:val="hybridMultilevel"/>
    <w:tmpl w:val="1792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77ED5"/>
    <w:multiLevelType w:val="hybridMultilevel"/>
    <w:tmpl w:val="EDC2BB4C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6ED3624B"/>
    <w:multiLevelType w:val="hybridMultilevel"/>
    <w:tmpl w:val="63A886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630D6"/>
    <w:multiLevelType w:val="hybridMultilevel"/>
    <w:tmpl w:val="6722F3D8"/>
    <w:lvl w:ilvl="0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96EE5"/>
    <w:rsid w:val="001B7575"/>
    <w:rsid w:val="001D01D2"/>
    <w:rsid w:val="001E70C9"/>
    <w:rsid w:val="00207F81"/>
    <w:rsid w:val="00222A97"/>
    <w:rsid w:val="00232FAA"/>
    <w:rsid w:val="002401B1"/>
    <w:rsid w:val="00245DEB"/>
    <w:rsid w:val="00255652"/>
    <w:rsid w:val="002618DB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C2151"/>
    <w:rsid w:val="003D0276"/>
    <w:rsid w:val="003D2877"/>
    <w:rsid w:val="004070FC"/>
    <w:rsid w:val="004129B3"/>
    <w:rsid w:val="004349AA"/>
    <w:rsid w:val="00435B7F"/>
    <w:rsid w:val="00445966"/>
    <w:rsid w:val="0045143B"/>
    <w:rsid w:val="004517EB"/>
    <w:rsid w:val="00476EF0"/>
    <w:rsid w:val="004C7374"/>
    <w:rsid w:val="004D3E60"/>
    <w:rsid w:val="004E2405"/>
    <w:rsid w:val="00515FD7"/>
    <w:rsid w:val="00534F83"/>
    <w:rsid w:val="005604D9"/>
    <w:rsid w:val="00564447"/>
    <w:rsid w:val="005C44D4"/>
    <w:rsid w:val="005F3F0E"/>
    <w:rsid w:val="006107BF"/>
    <w:rsid w:val="00616A45"/>
    <w:rsid w:val="00622E8B"/>
    <w:rsid w:val="00641B79"/>
    <w:rsid w:val="006434AF"/>
    <w:rsid w:val="00657935"/>
    <w:rsid w:val="0066588B"/>
    <w:rsid w:val="00674881"/>
    <w:rsid w:val="0068006E"/>
    <w:rsid w:val="006A4C93"/>
    <w:rsid w:val="006C25AC"/>
    <w:rsid w:val="006D1D6D"/>
    <w:rsid w:val="006F3CD5"/>
    <w:rsid w:val="00702DEC"/>
    <w:rsid w:val="00716370"/>
    <w:rsid w:val="007304D1"/>
    <w:rsid w:val="00746F48"/>
    <w:rsid w:val="0077361D"/>
    <w:rsid w:val="00783355"/>
    <w:rsid w:val="007C0B2F"/>
    <w:rsid w:val="007C5AB9"/>
    <w:rsid w:val="007D7312"/>
    <w:rsid w:val="007D76FB"/>
    <w:rsid w:val="007E19F9"/>
    <w:rsid w:val="007E2FA6"/>
    <w:rsid w:val="007F2ECE"/>
    <w:rsid w:val="008029B4"/>
    <w:rsid w:val="00815FE8"/>
    <w:rsid w:val="00852180"/>
    <w:rsid w:val="0085327B"/>
    <w:rsid w:val="008A7CFF"/>
    <w:rsid w:val="008C0F5B"/>
    <w:rsid w:val="008C34CB"/>
    <w:rsid w:val="008E4EC4"/>
    <w:rsid w:val="00906543"/>
    <w:rsid w:val="00914913"/>
    <w:rsid w:val="00921E56"/>
    <w:rsid w:val="00922D5E"/>
    <w:rsid w:val="00943710"/>
    <w:rsid w:val="00950724"/>
    <w:rsid w:val="0099564E"/>
    <w:rsid w:val="009B3235"/>
    <w:rsid w:val="009B5CCF"/>
    <w:rsid w:val="009D7B44"/>
    <w:rsid w:val="009E187C"/>
    <w:rsid w:val="009E5D4F"/>
    <w:rsid w:val="00A12251"/>
    <w:rsid w:val="00A1716A"/>
    <w:rsid w:val="00A245F2"/>
    <w:rsid w:val="00A669B4"/>
    <w:rsid w:val="00A7492A"/>
    <w:rsid w:val="00A77DC2"/>
    <w:rsid w:val="00AA463B"/>
    <w:rsid w:val="00AC0DE2"/>
    <w:rsid w:val="00AC1D5C"/>
    <w:rsid w:val="00AD2CA9"/>
    <w:rsid w:val="00AD62D4"/>
    <w:rsid w:val="00AE7D35"/>
    <w:rsid w:val="00B10DC2"/>
    <w:rsid w:val="00B15344"/>
    <w:rsid w:val="00B357FB"/>
    <w:rsid w:val="00B526F9"/>
    <w:rsid w:val="00B849EF"/>
    <w:rsid w:val="00BA081D"/>
    <w:rsid w:val="00C23014"/>
    <w:rsid w:val="00C2396F"/>
    <w:rsid w:val="00C267F1"/>
    <w:rsid w:val="00C354D5"/>
    <w:rsid w:val="00C611E0"/>
    <w:rsid w:val="00C62230"/>
    <w:rsid w:val="00C641E4"/>
    <w:rsid w:val="00C73F96"/>
    <w:rsid w:val="00C94364"/>
    <w:rsid w:val="00C96BF0"/>
    <w:rsid w:val="00CF150F"/>
    <w:rsid w:val="00D115B1"/>
    <w:rsid w:val="00D251B2"/>
    <w:rsid w:val="00D42841"/>
    <w:rsid w:val="00D612B4"/>
    <w:rsid w:val="00D64A49"/>
    <w:rsid w:val="00D66AF9"/>
    <w:rsid w:val="00D90437"/>
    <w:rsid w:val="00DA41A9"/>
    <w:rsid w:val="00DB269A"/>
    <w:rsid w:val="00DC6A63"/>
    <w:rsid w:val="00DD702C"/>
    <w:rsid w:val="00E22EB1"/>
    <w:rsid w:val="00E36262"/>
    <w:rsid w:val="00E56424"/>
    <w:rsid w:val="00E65727"/>
    <w:rsid w:val="00E72015"/>
    <w:rsid w:val="00E8133F"/>
    <w:rsid w:val="00EA25B9"/>
    <w:rsid w:val="00EB0AEB"/>
    <w:rsid w:val="00F07F96"/>
    <w:rsid w:val="00F44F3A"/>
    <w:rsid w:val="00F76EEE"/>
    <w:rsid w:val="00F90B27"/>
    <w:rsid w:val="00FB6930"/>
    <w:rsid w:val="00FC1B1F"/>
    <w:rsid w:val="00FC5253"/>
    <w:rsid w:val="00FD0896"/>
    <w:rsid w:val="00FF3387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12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E4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tsi.org/jitsi-meet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2020-09-30T04:54:00Z</dcterms:created>
  <dcterms:modified xsi:type="dcterms:W3CDTF">2020-09-30T16:14:00Z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