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10"/>
        <w:gridCol w:w="2127"/>
      </w:tblGrid>
      <w:tr w:rsidR="002B07CD" w14:paraId="425FBFA4" w14:textId="77777777" w:rsidTr="00746F48">
        <w:trPr>
          <w:trHeight w:val="336"/>
        </w:trPr>
        <w:tc>
          <w:tcPr>
            <w:tcW w:w="7873" w:type="dxa"/>
            <w:gridSpan w:val="5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27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746F48">
        <w:trPr>
          <w:trHeight w:val="1447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58" w:type="dxa"/>
            <w:gridSpan w:val="4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57195A" w14:textId="53CB24ED" w:rsidR="00E72015" w:rsidRPr="00E72015" w:rsidRDefault="00E72015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>Minutes of Meeting #</w:t>
            </w:r>
            <w:r w:rsidR="00D612B4">
              <w:rPr>
                <w:b/>
                <w:sz w:val="24"/>
                <w:u w:val="single"/>
              </w:rPr>
              <w:t>2</w:t>
            </w:r>
          </w:p>
          <w:p w14:paraId="0B7469AA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C065BAE" w14:textId="4DB1872C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Friday, </w:t>
            </w:r>
            <w:r w:rsidR="0085327B">
              <w:rPr>
                <w:b/>
                <w:sz w:val="24"/>
              </w:rPr>
              <w:t>1</w:t>
            </w:r>
            <w:r w:rsidR="00D612B4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September 2020</w:t>
            </w:r>
          </w:p>
          <w:p w14:paraId="6AF7C92C" w14:textId="1F440E7D" w:rsidR="00E72015" w:rsidRDefault="00E7201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D612B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:00 pm EDT</w:t>
            </w:r>
          </w:p>
          <w:p w14:paraId="735BD70C" w14:textId="73926A24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Meeting at Jitsi Meet </w:t>
            </w:r>
          </w:p>
        </w:tc>
      </w:tr>
      <w:bookmarkEnd w:id="1"/>
      <w:tr w:rsidR="002B07CD" w14:paraId="146D4D08" w14:textId="77777777" w:rsidTr="00746F48">
        <w:trPr>
          <w:trHeight w:val="180"/>
        </w:trPr>
        <w:tc>
          <w:tcPr>
            <w:tcW w:w="7873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27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746F48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888" w:type="dxa"/>
            <w:gridSpan w:val="3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5604D9">
        <w:trPr>
          <w:trHeight w:val="65"/>
        </w:trPr>
        <w:tc>
          <w:tcPr>
            <w:tcW w:w="1000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:rsidRPr="000A6425" w14:paraId="1DD06EB4" w14:textId="77777777" w:rsidTr="005604D9">
        <w:trPr>
          <w:trHeight w:val="323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0A6425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0A6425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0A6425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0A6425">
              <w:rPr>
                <w:b/>
                <w:sz w:val="24"/>
                <w:szCs w:val="24"/>
              </w:rPr>
              <w:t>Responsibility</w:t>
            </w:r>
          </w:p>
        </w:tc>
      </w:tr>
      <w:tr w:rsidR="00D612B4" w:rsidRPr="000A6425" w14:paraId="31B0465A" w14:textId="77777777" w:rsidTr="005604D9">
        <w:trPr>
          <w:trHeight w:val="143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78685" w14:textId="6A19AEE2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bCs/>
                <w:sz w:val="24"/>
                <w:szCs w:val="24"/>
              </w:rPr>
              <w:t>Review of previous meeting (Friday, 11 September 2020)</w:t>
            </w:r>
          </w:p>
        </w:tc>
      </w:tr>
      <w:tr w:rsidR="00D612B4" w:rsidRPr="000A6425" w14:paraId="1C3D3DC2" w14:textId="77777777" w:rsidTr="005604D9">
        <w:trPr>
          <w:trHeight w:val="332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9E661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7E768" w14:textId="2E58AA51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bCs/>
                <w:sz w:val="24"/>
                <w:szCs w:val="24"/>
              </w:rPr>
              <w:t>Update of tasks assigned: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58E9F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D612B4" w:rsidRPr="000A6425" w14:paraId="27967330" w14:textId="77777777" w:rsidTr="005604D9">
        <w:trPr>
          <w:trHeight w:val="44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36671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DC792" w14:textId="1A8AA4D1" w:rsidR="00D612B4" w:rsidRPr="000A6425" w:rsidRDefault="00D612B4" w:rsidP="000A6425">
            <w:pPr>
              <w:pStyle w:val="Standard1"/>
              <w:numPr>
                <w:ilvl w:val="0"/>
                <w:numId w:val="13"/>
              </w:numPr>
              <w:tabs>
                <w:tab w:val="left" w:pos="337"/>
              </w:tabs>
              <w:spacing w:before="120" w:after="120"/>
              <w:ind w:left="337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The work on proposal is ongoing. All members are requested to provide opinion for development of the proposal.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DE4FC" w14:textId="53E1B30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bCs/>
                <w:sz w:val="24"/>
                <w:szCs w:val="24"/>
              </w:rPr>
              <w:t>Sudeep Manandhar</w:t>
            </w:r>
          </w:p>
        </w:tc>
      </w:tr>
      <w:tr w:rsidR="005604D9" w:rsidRPr="000A6425" w14:paraId="70B289D1" w14:textId="77777777" w:rsidTr="005604D9">
        <w:trPr>
          <w:trHeight w:val="70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05891" w14:textId="77777777" w:rsidR="005604D9" w:rsidRPr="000A6425" w:rsidRDefault="005604D9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D612B4" w:rsidRPr="000A6425" w14:paraId="7C7A0578" w14:textId="77777777" w:rsidTr="005604D9">
        <w:trPr>
          <w:trHeight w:val="73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0029E" w14:textId="7B07C54B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Item #1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13E05" w14:textId="2062DA95" w:rsidR="00D612B4" w:rsidRPr="000A6425" w:rsidRDefault="00D612B4" w:rsidP="000A6425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 xml:space="preserve">With utmost gratitude, Mr. Safkat Nirjash, </w:t>
            </w:r>
            <w:r w:rsidR="00AE7BCB">
              <w:rPr>
                <w:sz w:val="24"/>
                <w:szCs w:val="24"/>
              </w:rPr>
              <w:t>Senior Software Engineer of Ceridian Canada</w:t>
            </w:r>
            <w:r w:rsidRPr="000A6425">
              <w:rPr>
                <w:sz w:val="24"/>
                <w:szCs w:val="24"/>
              </w:rPr>
              <w:t xml:space="preserve"> was invited to the meeting to obtain a professional opinion of the project.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4F866" w14:textId="4958A62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Kamrun Nahar Liza</w:t>
            </w:r>
          </w:p>
        </w:tc>
      </w:tr>
      <w:tr w:rsidR="00D612B4" w:rsidRPr="000A6425" w14:paraId="132A9999" w14:textId="77777777" w:rsidTr="005604D9">
        <w:trPr>
          <w:trHeight w:val="728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30C811" w14:textId="1A88DD1C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Item # 2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83A13" w14:textId="3566EDAB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 xml:space="preserve">The feedback from Mr. Safkat was incorporated into the proposal. </w:t>
            </w:r>
            <w:r w:rsidRPr="000A6425">
              <w:rPr>
                <w:color w:val="FF0000"/>
                <w:sz w:val="24"/>
                <w:szCs w:val="24"/>
              </w:rPr>
              <w:t>(Attached-CapP 14092020.docx)</w:t>
            </w:r>
            <w:r w:rsidRPr="000A6425">
              <w:rPr>
                <w:sz w:val="24"/>
                <w:szCs w:val="24"/>
              </w:rPr>
              <w:t>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470BEB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Sudeep Manandhar</w:t>
            </w:r>
          </w:p>
          <w:p w14:paraId="1158B529" w14:textId="42A129FC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Rajesh Bista</w:t>
            </w:r>
          </w:p>
        </w:tc>
      </w:tr>
      <w:tr w:rsidR="00D612B4" w:rsidRPr="000A6425" w14:paraId="0606B50F" w14:textId="77777777" w:rsidTr="00746F48">
        <w:trPr>
          <w:trHeight w:val="70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483F2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D612B4" w:rsidRPr="000A6425" w14:paraId="43E938C7" w14:textId="77777777" w:rsidTr="009F789C">
        <w:trPr>
          <w:trHeight w:val="71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27EAD" w14:textId="4ED1987F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Next meeting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CD170" w14:textId="77777777" w:rsidR="00D612B4" w:rsidRPr="000A6425" w:rsidRDefault="00D612B4" w:rsidP="00D612B4">
            <w:pPr>
              <w:pStyle w:val="Standard1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Date: Wednesday, 16 September 2020</w:t>
            </w:r>
          </w:p>
          <w:p w14:paraId="65DB9B23" w14:textId="77777777" w:rsidR="00D612B4" w:rsidRPr="000A6425" w:rsidRDefault="00D612B4" w:rsidP="00D612B4">
            <w:pPr>
              <w:pStyle w:val="Standard1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Time: 9:00 pm EDT</w:t>
            </w:r>
          </w:p>
          <w:p w14:paraId="34DB8BAC" w14:textId="77777777" w:rsidR="00D612B4" w:rsidRPr="000A6425" w:rsidRDefault="00D612B4" w:rsidP="00D612B4">
            <w:pPr>
              <w:pStyle w:val="Standard1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 xml:space="preserve">Location: </w:t>
            </w:r>
            <w:hyperlink r:id="rId5" w:history="1">
              <w:r w:rsidRPr="000A6425">
                <w:rPr>
                  <w:rStyle w:val="Hyperlink"/>
                  <w:sz w:val="24"/>
                  <w:szCs w:val="24"/>
                </w:rPr>
                <w:t>https://jitsi.org/jitsi-meet/</w:t>
              </w:r>
            </w:hyperlink>
            <w:r w:rsidRPr="000A6425">
              <w:rPr>
                <w:sz w:val="24"/>
                <w:szCs w:val="24"/>
              </w:rPr>
              <w:t xml:space="preserve"> </w:t>
            </w:r>
          </w:p>
          <w:p w14:paraId="658A05EC" w14:textId="77777777" w:rsidR="00D612B4" w:rsidRPr="000A6425" w:rsidRDefault="00D612B4" w:rsidP="00D612B4">
            <w:pPr>
              <w:pStyle w:val="Standard1"/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 xml:space="preserve">Agenda: </w:t>
            </w:r>
          </w:p>
          <w:p w14:paraId="7B1210AA" w14:textId="77777777" w:rsidR="00D612B4" w:rsidRPr="000A6425" w:rsidRDefault="00D612B4" w:rsidP="00D612B4">
            <w:pPr>
              <w:pStyle w:val="Standard1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Finalizing the proposal</w:t>
            </w:r>
          </w:p>
          <w:p w14:paraId="7F16331A" w14:textId="77777777" w:rsidR="00D612B4" w:rsidRPr="000A6425" w:rsidRDefault="00D612B4" w:rsidP="00D612B4">
            <w:pPr>
              <w:pStyle w:val="Standard1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>AOB</w:t>
            </w:r>
          </w:p>
          <w:p w14:paraId="7B2E424D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  <w:p w14:paraId="4CE59A20" w14:textId="77777777" w:rsidR="00D612B4" w:rsidRPr="000A6425" w:rsidRDefault="00D612B4" w:rsidP="00D612B4">
            <w:pPr>
              <w:rPr>
                <w:b/>
                <w:sz w:val="24"/>
                <w:szCs w:val="24"/>
                <w:lang w:val="en-GB"/>
              </w:rPr>
            </w:pPr>
            <w:r w:rsidRPr="000A6425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1F569A9D" w14:textId="77777777" w:rsidR="00D612B4" w:rsidRPr="000A6425" w:rsidRDefault="00D612B4" w:rsidP="00D612B4">
            <w:pPr>
              <w:rPr>
                <w:b/>
                <w:sz w:val="24"/>
                <w:szCs w:val="24"/>
                <w:lang w:val="en-GB"/>
              </w:rPr>
            </w:pPr>
          </w:p>
          <w:p w14:paraId="58763C78" w14:textId="2A922AE9" w:rsidR="00D612B4" w:rsidRPr="000A6425" w:rsidRDefault="00D612B4" w:rsidP="00D612B4">
            <w:pPr>
              <w:rPr>
                <w:sz w:val="24"/>
                <w:szCs w:val="24"/>
                <w:lang w:val="en-GB"/>
              </w:rPr>
            </w:pPr>
            <w:r w:rsidRPr="000A6425">
              <w:rPr>
                <w:sz w:val="24"/>
                <w:szCs w:val="24"/>
              </w:rPr>
              <w:t xml:space="preserve">Kamrun Nahar Liza  </w:t>
            </w:r>
          </w:p>
          <w:p w14:paraId="380BB558" w14:textId="4484F254" w:rsidR="00D612B4" w:rsidRPr="000A6425" w:rsidRDefault="00D612B4" w:rsidP="00D612B4">
            <w:pPr>
              <w:rPr>
                <w:sz w:val="24"/>
                <w:szCs w:val="24"/>
                <w:lang w:val="en-GB"/>
              </w:rPr>
            </w:pPr>
            <w:r w:rsidRPr="000A6425">
              <w:rPr>
                <w:sz w:val="24"/>
                <w:szCs w:val="24"/>
              </w:rPr>
              <w:t>Rajesh Bista</w:t>
            </w:r>
            <w:r w:rsidRPr="000A6425">
              <w:rPr>
                <w:sz w:val="24"/>
                <w:szCs w:val="24"/>
                <w:lang w:val="en-GB"/>
              </w:rPr>
              <w:t xml:space="preserve"> </w:t>
            </w:r>
          </w:p>
          <w:p w14:paraId="781CD449" w14:textId="3B515782" w:rsidR="00D612B4" w:rsidRPr="000A6425" w:rsidRDefault="00D612B4" w:rsidP="00D612B4">
            <w:pPr>
              <w:rPr>
                <w:sz w:val="24"/>
                <w:szCs w:val="24"/>
                <w:lang w:val="en-GB"/>
              </w:rPr>
            </w:pPr>
            <w:r w:rsidRPr="000A6425">
              <w:rPr>
                <w:sz w:val="24"/>
                <w:szCs w:val="24"/>
              </w:rPr>
              <w:lastRenderedPageBreak/>
              <w:t>Shishir Das</w:t>
            </w:r>
            <w:r w:rsidRPr="000A6425">
              <w:rPr>
                <w:sz w:val="24"/>
                <w:szCs w:val="24"/>
                <w:lang w:val="en-GB"/>
              </w:rPr>
              <w:t xml:space="preserve"> </w:t>
            </w:r>
          </w:p>
          <w:p w14:paraId="0549C901" w14:textId="3A96EBA5" w:rsidR="00D612B4" w:rsidRPr="000A6425" w:rsidRDefault="00D612B4" w:rsidP="00D612B4">
            <w:pPr>
              <w:rPr>
                <w:sz w:val="24"/>
                <w:szCs w:val="24"/>
              </w:rPr>
            </w:pPr>
            <w:r w:rsidRPr="000A6425">
              <w:rPr>
                <w:sz w:val="24"/>
                <w:szCs w:val="24"/>
              </w:rPr>
              <w:t xml:space="preserve">Sudeep Manandhar </w:t>
            </w:r>
          </w:p>
          <w:p w14:paraId="026A8C3F" w14:textId="4ADAF57A" w:rsidR="00D612B4" w:rsidRPr="000A6425" w:rsidRDefault="00D612B4" w:rsidP="00D612B4">
            <w:pPr>
              <w:rPr>
                <w:sz w:val="24"/>
                <w:szCs w:val="24"/>
                <w:lang w:val="en-GB"/>
              </w:rPr>
            </w:pPr>
            <w:r w:rsidRPr="000A6425">
              <w:rPr>
                <w:sz w:val="24"/>
                <w:szCs w:val="24"/>
              </w:rPr>
              <w:t>Suvash Sharma</w:t>
            </w:r>
          </w:p>
          <w:p w14:paraId="4C93095A" w14:textId="77777777" w:rsidR="00D612B4" w:rsidRPr="000A6425" w:rsidRDefault="00D612B4" w:rsidP="00D612B4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AB1F1" w14:textId="77777777" w:rsidR="00D612B4" w:rsidRPr="000A6425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6533F60B" w14:textId="77777777" w:rsidR="007C0B2F" w:rsidRPr="000A6425" w:rsidRDefault="007C0B2F" w:rsidP="0016291E">
      <w:pPr>
        <w:rPr>
          <w:sz w:val="24"/>
          <w:szCs w:val="24"/>
          <w:lang w:val="en-GB"/>
        </w:rPr>
      </w:pPr>
    </w:p>
    <w:sectPr w:rsidR="007C0B2F" w:rsidRPr="000A6425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44D59"/>
    <w:multiLevelType w:val="hybridMultilevel"/>
    <w:tmpl w:val="43C69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A6425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0C9"/>
    <w:rsid w:val="00207F81"/>
    <w:rsid w:val="00222A97"/>
    <w:rsid w:val="00232FAA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349AA"/>
    <w:rsid w:val="00445966"/>
    <w:rsid w:val="004517EB"/>
    <w:rsid w:val="00476EF0"/>
    <w:rsid w:val="004C7374"/>
    <w:rsid w:val="004D3E60"/>
    <w:rsid w:val="004E2405"/>
    <w:rsid w:val="00515FD7"/>
    <w:rsid w:val="00534F83"/>
    <w:rsid w:val="005604D9"/>
    <w:rsid w:val="00564447"/>
    <w:rsid w:val="005C44D4"/>
    <w:rsid w:val="005F3F0E"/>
    <w:rsid w:val="006107BF"/>
    <w:rsid w:val="00622E8B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16370"/>
    <w:rsid w:val="007304D1"/>
    <w:rsid w:val="00746F48"/>
    <w:rsid w:val="0077361D"/>
    <w:rsid w:val="00783355"/>
    <w:rsid w:val="007C0B2F"/>
    <w:rsid w:val="007D7312"/>
    <w:rsid w:val="007D76FB"/>
    <w:rsid w:val="007E19F9"/>
    <w:rsid w:val="007F2ECE"/>
    <w:rsid w:val="008029B4"/>
    <w:rsid w:val="00815FE8"/>
    <w:rsid w:val="00852180"/>
    <w:rsid w:val="0085327B"/>
    <w:rsid w:val="008A7CFF"/>
    <w:rsid w:val="008C0F5B"/>
    <w:rsid w:val="008C34CB"/>
    <w:rsid w:val="008E4EC4"/>
    <w:rsid w:val="00914913"/>
    <w:rsid w:val="00921E56"/>
    <w:rsid w:val="00922D5E"/>
    <w:rsid w:val="00943710"/>
    <w:rsid w:val="00950724"/>
    <w:rsid w:val="0099564E"/>
    <w:rsid w:val="009B3235"/>
    <w:rsid w:val="009B5CCF"/>
    <w:rsid w:val="009D7B44"/>
    <w:rsid w:val="009E187C"/>
    <w:rsid w:val="009E5D4F"/>
    <w:rsid w:val="009F789C"/>
    <w:rsid w:val="00A12251"/>
    <w:rsid w:val="00A1716A"/>
    <w:rsid w:val="00A245F2"/>
    <w:rsid w:val="00A669B4"/>
    <w:rsid w:val="00A77DC2"/>
    <w:rsid w:val="00AA463B"/>
    <w:rsid w:val="00AC0DE2"/>
    <w:rsid w:val="00AD2CA9"/>
    <w:rsid w:val="00AD62D4"/>
    <w:rsid w:val="00AE7BCB"/>
    <w:rsid w:val="00B10DC2"/>
    <w:rsid w:val="00B15344"/>
    <w:rsid w:val="00B357FB"/>
    <w:rsid w:val="00B526F9"/>
    <w:rsid w:val="00B849EF"/>
    <w:rsid w:val="00BA081D"/>
    <w:rsid w:val="00C267F1"/>
    <w:rsid w:val="00C354D5"/>
    <w:rsid w:val="00C611E0"/>
    <w:rsid w:val="00C62230"/>
    <w:rsid w:val="00C641E4"/>
    <w:rsid w:val="00C73F96"/>
    <w:rsid w:val="00C94364"/>
    <w:rsid w:val="00C96BF0"/>
    <w:rsid w:val="00D115B1"/>
    <w:rsid w:val="00D251B2"/>
    <w:rsid w:val="00D42841"/>
    <w:rsid w:val="00D612B4"/>
    <w:rsid w:val="00D64A49"/>
    <w:rsid w:val="00D66AF9"/>
    <w:rsid w:val="00DA41A9"/>
    <w:rsid w:val="00DB269A"/>
    <w:rsid w:val="00DC6A63"/>
    <w:rsid w:val="00DD702C"/>
    <w:rsid w:val="00E22EB1"/>
    <w:rsid w:val="00E36262"/>
    <w:rsid w:val="00E56424"/>
    <w:rsid w:val="00E65727"/>
    <w:rsid w:val="00E72015"/>
    <w:rsid w:val="00E8133F"/>
    <w:rsid w:val="00EA25B9"/>
    <w:rsid w:val="00EB0AEB"/>
    <w:rsid w:val="00F07F96"/>
    <w:rsid w:val="00F44F3A"/>
    <w:rsid w:val="00F56A2C"/>
    <w:rsid w:val="00F76EEE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tsi.org/jitsi-meet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2020-09-30T04:21:00Z</dcterms:created>
  <dcterms:modified xsi:type="dcterms:W3CDTF">2020-09-30T15:19:00Z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