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10"/>
        <w:gridCol w:w="2127"/>
      </w:tblGrid>
      <w:tr w:rsidR="002B07CD" w14:paraId="425FBFA4" w14:textId="77777777" w:rsidTr="00746F48">
        <w:trPr>
          <w:trHeight w:val="336"/>
        </w:trPr>
        <w:tc>
          <w:tcPr>
            <w:tcW w:w="7873" w:type="dxa"/>
            <w:gridSpan w:val="5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27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746F48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58" w:type="dxa"/>
            <w:gridSpan w:val="4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E789752" w14:textId="77777777" w:rsidR="00AC1D5C" w:rsidRPr="00E72015" w:rsidRDefault="00AC1D5C" w:rsidP="00AC1D5C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 xml:space="preserve">Minutes of Meeting # </w:t>
            </w:r>
            <w:r>
              <w:rPr>
                <w:b/>
                <w:sz w:val="24"/>
                <w:u w:val="single"/>
              </w:rPr>
              <w:t>3</w:t>
            </w:r>
          </w:p>
          <w:p w14:paraId="1351DE1D" w14:textId="77777777" w:rsidR="00AC1D5C" w:rsidRDefault="00AC1D5C" w:rsidP="00AC1D5C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6C2B04A" w14:textId="77777777" w:rsidR="00AC1D5C" w:rsidRDefault="00AC1D5C" w:rsidP="00AC1D5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 Wednesday, 16 September 2020</w:t>
            </w:r>
          </w:p>
          <w:p w14:paraId="35F1D1BD" w14:textId="77777777" w:rsidR="00AC1D5C" w:rsidRDefault="00AC1D5C" w:rsidP="00AC1D5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9:00 pm EDT</w:t>
            </w:r>
          </w:p>
          <w:p w14:paraId="735BD70C" w14:textId="73926A24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Meeting at Jitsi Meet </w:t>
            </w:r>
          </w:p>
        </w:tc>
      </w:tr>
      <w:bookmarkEnd w:id="1"/>
      <w:tr w:rsidR="002B07CD" w14:paraId="146D4D08" w14:textId="77777777" w:rsidTr="00746F48">
        <w:trPr>
          <w:trHeight w:val="180"/>
        </w:trPr>
        <w:tc>
          <w:tcPr>
            <w:tcW w:w="7873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27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746F48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888" w:type="dxa"/>
            <w:gridSpan w:val="3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5604D9">
        <w:trPr>
          <w:trHeight w:val="65"/>
        </w:trPr>
        <w:tc>
          <w:tcPr>
            <w:tcW w:w="1000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063A90" w14:paraId="1DD06EB4" w14:textId="77777777" w:rsidTr="005604D9">
        <w:trPr>
          <w:trHeight w:val="32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063A90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063A90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063A90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063A90">
              <w:rPr>
                <w:b/>
                <w:sz w:val="24"/>
                <w:szCs w:val="24"/>
              </w:rPr>
              <w:t>Responsibility</w:t>
            </w:r>
          </w:p>
        </w:tc>
      </w:tr>
      <w:tr w:rsidR="00D612B4" w:rsidRPr="00063A90" w14:paraId="31B0465A" w14:textId="77777777" w:rsidTr="005604D9">
        <w:trPr>
          <w:trHeight w:val="143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78685" w14:textId="31E9DF13" w:rsidR="00D612B4" w:rsidRPr="00063A90" w:rsidRDefault="00AC1D5C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bCs/>
                <w:sz w:val="24"/>
                <w:szCs w:val="24"/>
              </w:rPr>
              <w:t>Review of previous meeting (Monday, 14 September 2020)</w:t>
            </w:r>
          </w:p>
        </w:tc>
      </w:tr>
      <w:tr w:rsidR="00AC1D5C" w:rsidRPr="00063A90" w14:paraId="1C3D3DC2" w14:textId="77777777" w:rsidTr="009E5F3F">
        <w:trPr>
          <w:trHeight w:val="332"/>
        </w:trPr>
        <w:tc>
          <w:tcPr>
            <w:tcW w:w="125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EB9E661" w14:textId="77777777" w:rsidR="00AC1D5C" w:rsidRPr="00063A90" w:rsidRDefault="00AC1D5C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7E768" w14:textId="2E58AA51" w:rsidR="00AC1D5C" w:rsidRPr="00063A90" w:rsidRDefault="00AC1D5C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bCs/>
                <w:sz w:val="24"/>
                <w:szCs w:val="24"/>
              </w:rPr>
              <w:t>Update of tasks assigned: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58E9F" w14:textId="77777777" w:rsidR="00AC1D5C" w:rsidRPr="00063A90" w:rsidRDefault="00AC1D5C" w:rsidP="00D612B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AC1D5C" w:rsidRPr="00063A90" w14:paraId="27967330" w14:textId="77777777" w:rsidTr="009E5F3F">
        <w:trPr>
          <w:trHeight w:val="440"/>
        </w:trPr>
        <w:tc>
          <w:tcPr>
            <w:tcW w:w="125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36671" w14:textId="7777777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DC792" w14:textId="72C3733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The proposal document was finalized with inputs from all the members.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DE4FC" w14:textId="49EC1565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bCs/>
                <w:sz w:val="24"/>
                <w:szCs w:val="24"/>
              </w:rPr>
              <w:t>Sudeep Manandhar</w:t>
            </w:r>
          </w:p>
        </w:tc>
      </w:tr>
      <w:tr w:rsidR="00AC1D5C" w:rsidRPr="00063A90" w14:paraId="70B289D1" w14:textId="77777777" w:rsidTr="00063A90">
        <w:trPr>
          <w:trHeight w:val="269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E05891" w14:textId="7777777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AC1D5C" w:rsidRPr="00063A90" w14:paraId="7C7A0578" w14:textId="77777777" w:rsidTr="005604D9">
        <w:trPr>
          <w:trHeight w:val="73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0029E" w14:textId="7B07C54B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Item #1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513E05" w14:textId="24429975" w:rsidR="00AC1D5C" w:rsidRPr="00063A90" w:rsidRDefault="00AC1D5C" w:rsidP="00AC1D5C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 xml:space="preserve">The proposal summary will be edited as discussed </w:t>
            </w:r>
            <w:r w:rsidRPr="00063A90">
              <w:rPr>
                <w:color w:val="FF0000"/>
                <w:sz w:val="24"/>
                <w:szCs w:val="24"/>
              </w:rPr>
              <w:t>(Attached-CapP 16092020.docx)</w:t>
            </w:r>
            <w:r w:rsidRPr="00063A90">
              <w:rPr>
                <w:sz w:val="24"/>
                <w:szCs w:val="24"/>
              </w:rPr>
              <w:t>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4F866" w14:textId="34A31FD3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Shishir Das</w:t>
            </w:r>
          </w:p>
        </w:tc>
      </w:tr>
      <w:tr w:rsidR="00AC1D5C" w:rsidRPr="00063A90" w14:paraId="132A9999" w14:textId="77777777" w:rsidTr="00AC1D5C">
        <w:trPr>
          <w:trHeight w:val="19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0C811" w14:textId="1765044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Item #2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83A13" w14:textId="590BC489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The proposal will be submitted before midnight.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8B529" w14:textId="4410AB83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Sudeep Manandhar</w:t>
            </w:r>
          </w:p>
        </w:tc>
      </w:tr>
      <w:tr w:rsidR="00AC1D5C" w:rsidRPr="00063A90" w14:paraId="0E9FF3B9" w14:textId="77777777" w:rsidTr="005604D9">
        <w:trPr>
          <w:trHeight w:val="728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C2C08" w14:textId="2E83F544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Item #3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1F5A4" w14:textId="07AD7041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The presentation will be prepared by tomorrow morning 10:00 am.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95A09" w14:textId="1B761552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Rajesh Bista</w:t>
            </w:r>
          </w:p>
        </w:tc>
      </w:tr>
      <w:tr w:rsidR="00AC1D5C" w:rsidRPr="00063A90" w14:paraId="49A2F1B2" w14:textId="77777777" w:rsidTr="0045143B">
        <w:trPr>
          <w:trHeight w:val="50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42A7" w14:textId="5FE19F05" w:rsidR="00AC1D5C" w:rsidRPr="00063A90" w:rsidRDefault="0045143B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Item #4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27DE1A" w14:textId="7E171A31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The proposal will be presented in front of the professor as discussed.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0CC7F" w14:textId="77777777" w:rsidR="00AC1D5C" w:rsidRPr="00063A90" w:rsidRDefault="0045143B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Sudeep Manandhar</w:t>
            </w:r>
          </w:p>
          <w:p w14:paraId="468078B1" w14:textId="136771FB" w:rsidR="0045143B" w:rsidRPr="00063A90" w:rsidRDefault="0045143B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Kamrun Nahar Liza</w:t>
            </w:r>
          </w:p>
        </w:tc>
      </w:tr>
      <w:tr w:rsidR="00AC1D5C" w:rsidRPr="00063A90" w14:paraId="0606B50F" w14:textId="77777777" w:rsidTr="00746F48">
        <w:trPr>
          <w:trHeight w:val="70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83F2" w14:textId="7777777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AC1D5C" w:rsidRPr="00063A90" w14:paraId="43E938C7" w14:textId="77777777" w:rsidTr="00746F48">
        <w:trPr>
          <w:trHeight w:val="1992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27EAD" w14:textId="4C26D2AB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1D359A" w14:textId="77777777" w:rsidR="0045143B" w:rsidRPr="00063A90" w:rsidRDefault="0045143B" w:rsidP="0045143B">
            <w:pPr>
              <w:pStyle w:val="Standard1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Date: Wednesday, 18 September 2020</w:t>
            </w:r>
          </w:p>
          <w:p w14:paraId="449E49C2" w14:textId="77777777" w:rsidR="0045143B" w:rsidRPr="00063A90" w:rsidRDefault="0045143B" w:rsidP="0045143B">
            <w:pPr>
              <w:pStyle w:val="Standard1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Time: 1:00 pm EDT</w:t>
            </w:r>
          </w:p>
          <w:p w14:paraId="07807823" w14:textId="77777777" w:rsidR="0045143B" w:rsidRPr="00063A90" w:rsidRDefault="0045143B" w:rsidP="0045143B">
            <w:pPr>
              <w:pStyle w:val="Standard1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 xml:space="preserve">Location: </w:t>
            </w:r>
            <w:hyperlink r:id="rId5" w:history="1">
              <w:r w:rsidRPr="00063A90">
                <w:rPr>
                  <w:rStyle w:val="Hyperlink"/>
                  <w:sz w:val="24"/>
                  <w:szCs w:val="24"/>
                </w:rPr>
                <w:t>https://jitsi.org/jitsi-meet/</w:t>
              </w:r>
            </w:hyperlink>
            <w:r w:rsidRPr="00063A90">
              <w:rPr>
                <w:sz w:val="24"/>
                <w:szCs w:val="24"/>
              </w:rPr>
              <w:t xml:space="preserve"> </w:t>
            </w:r>
          </w:p>
          <w:p w14:paraId="668D9654" w14:textId="77777777" w:rsidR="0045143B" w:rsidRPr="00063A90" w:rsidRDefault="0045143B" w:rsidP="0045143B">
            <w:pPr>
              <w:pStyle w:val="Standard1"/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 xml:space="preserve">Agenda: </w:t>
            </w:r>
          </w:p>
          <w:p w14:paraId="60CCF685" w14:textId="77777777" w:rsidR="0045143B" w:rsidRPr="00063A90" w:rsidRDefault="0045143B" w:rsidP="0045143B">
            <w:pPr>
              <w:pStyle w:val="Standard1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Review of the presentation</w:t>
            </w:r>
          </w:p>
          <w:p w14:paraId="321A3CA3" w14:textId="77777777" w:rsidR="0045143B" w:rsidRPr="00063A90" w:rsidRDefault="0045143B" w:rsidP="0045143B">
            <w:pPr>
              <w:pStyle w:val="Standard1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>AOB</w:t>
            </w:r>
          </w:p>
          <w:p w14:paraId="7B2E424D" w14:textId="7777777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4CE59A20" w14:textId="77777777" w:rsidR="00AC1D5C" w:rsidRPr="00063A90" w:rsidRDefault="00AC1D5C" w:rsidP="00AC1D5C">
            <w:pPr>
              <w:rPr>
                <w:b/>
                <w:sz w:val="24"/>
                <w:szCs w:val="24"/>
                <w:lang w:val="en-GB"/>
              </w:rPr>
            </w:pPr>
            <w:r w:rsidRPr="00063A90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F569A9D" w14:textId="77777777" w:rsidR="00AC1D5C" w:rsidRPr="00063A90" w:rsidRDefault="00AC1D5C" w:rsidP="00AC1D5C">
            <w:pPr>
              <w:rPr>
                <w:b/>
                <w:sz w:val="24"/>
                <w:szCs w:val="24"/>
                <w:lang w:val="en-GB"/>
              </w:rPr>
            </w:pPr>
          </w:p>
          <w:p w14:paraId="58763C78" w14:textId="2A922AE9" w:rsidR="00AC1D5C" w:rsidRPr="00063A90" w:rsidRDefault="00AC1D5C" w:rsidP="00AC1D5C">
            <w:pPr>
              <w:rPr>
                <w:sz w:val="24"/>
                <w:szCs w:val="24"/>
                <w:lang w:val="en-GB"/>
              </w:rPr>
            </w:pPr>
            <w:r w:rsidRPr="00063A90">
              <w:rPr>
                <w:sz w:val="24"/>
                <w:szCs w:val="24"/>
              </w:rPr>
              <w:t xml:space="preserve">Kamrun Nahar Liza  </w:t>
            </w:r>
          </w:p>
          <w:p w14:paraId="380BB558" w14:textId="4484F254" w:rsidR="00AC1D5C" w:rsidRPr="00063A90" w:rsidRDefault="00AC1D5C" w:rsidP="00AC1D5C">
            <w:pPr>
              <w:rPr>
                <w:sz w:val="24"/>
                <w:szCs w:val="24"/>
                <w:lang w:val="en-GB"/>
              </w:rPr>
            </w:pPr>
            <w:r w:rsidRPr="00063A90">
              <w:rPr>
                <w:sz w:val="24"/>
                <w:szCs w:val="24"/>
              </w:rPr>
              <w:t>Rajesh Bista</w:t>
            </w:r>
            <w:r w:rsidRPr="00063A90">
              <w:rPr>
                <w:sz w:val="24"/>
                <w:szCs w:val="24"/>
                <w:lang w:val="en-GB"/>
              </w:rPr>
              <w:t xml:space="preserve"> </w:t>
            </w:r>
          </w:p>
          <w:p w14:paraId="781CD449" w14:textId="3B515782" w:rsidR="00AC1D5C" w:rsidRPr="00063A90" w:rsidRDefault="00AC1D5C" w:rsidP="00AC1D5C">
            <w:pPr>
              <w:rPr>
                <w:sz w:val="24"/>
                <w:szCs w:val="24"/>
                <w:lang w:val="en-GB"/>
              </w:rPr>
            </w:pPr>
            <w:r w:rsidRPr="00063A90">
              <w:rPr>
                <w:sz w:val="24"/>
                <w:szCs w:val="24"/>
              </w:rPr>
              <w:t>Shishir Das</w:t>
            </w:r>
            <w:r w:rsidRPr="00063A90">
              <w:rPr>
                <w:sz w:val="24"/>
                <w:szCs w:val="24"/>
                <w:lang w:val="en-GB"/>
              </w:rPr>
              <w:t xml:space="preserve"> </w:t>
            </w:r>
          </w:p>
          <w:p w14:paraId="0549C901" w14:textId="3A96EBA5" w:rsidR="00AC1D5C" w:rsidRPr="00063A90" w:rsidRDefault="00AC1D5C" w:rsidP="00AC1D5C">
            <w:pPr>
              <w:rPr>
                <w:sz w:val="24"/>
                <w:szCs w:val="24"/>
              </w:rPr>
            </w:pPr>
            <w:r w:rsidRPr="00063A90">
              <w:rPr>
                <w:sz w:val="24"/>
                <w:szCs w:val="24"/>
              </w:rPr>
              <w:t xml:space="preserve">Sudeep Manandhar </w:t>
            </w:r>
          </w:p>
          <w:p w14:paraId="026A8C3F" w14:textId="4ADAF57A" w:rsidR="00AC1D5C" w:rsidRPr="00063A90" w:rsidRDefault="00AC1D5C" w:rsidP="00AC1D5C">
            <w:pPr>
              <w:rPr>
                <w:sz w:val="24"/>
                <w:szCs w:val="24"/>
                <w:lang w:val="en-GB"/>
              </w:rPr>
            </w:pPr>
            <w:r w:rsidRPr="00063A90">
              <w:rPr>
                <w:sz w:val="24"/>
                <w:szCs w:val="24"/>
              </w:rPr>
              <w:t>Suvash Sharma</w:t>
            </w:r>
          </w:p>
          <w:p w14:paraId="4C93095A" w14:textId="77777777" w:rsidR="00AC1D5C" w:rsidRPr="00063A90" w:rsidRDefault="00AC1D5C" w:rsidP="00AC1D5C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AB1F1" w14:textId="77777777" w:rsidR="00AC1D5C" w:rsidRPr="00063A90" w:rsidRDefault="00AC1D5C" w:rsidP="00AC1D5C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063A90" w:rsidRDefault="007C0B2F" w:rsidP="0016291E">
      <w:pPr>
        <w:rPr>
          <w:sz w:val="24"/>
          <w:szCs w:val="24"/>
          <w:lang w:val="en-GB"/>
        </w:rPr>
      </w:pPr>
    </w:p>
    <w:sectPr w:rsidR="007C0B2F" w:rsidRPr="00063A90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63A90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0C9"/>
    <w:rsid w:val="00207F81"/>
    <w:rsid w:val="00222A97"/>
    <w:rsid w:val="00232FAA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45966"/>
    <w:rsid w:val="0045143B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22E8B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6370"/>
    <w:rsid w:val="007304D1"/>
    <w:rsid w:val="00746F48"/>
    <w:rsid w:val="0077361D"/>
    <w:rsid w:val="00783355"/>
    <w:rsid w:val="007C0B2F"/>
    <w:rsid w:val="007D7312"/>
    <w:rsid w:val="007D76FB"/>
    <w:rsid w:val="007E19F9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14913"/>
    <w:rsid w:val="00921E56"/>
    <w:rsid w:val="00922D5E"/>
    <w:rsid w:val="00943710"/>
    <w:rsid w:val="00950724"/>
    <w:rsid w:val="0099564E"/>
    <w:rsid w:val="009B3235"/>
    <w:rsid w:val="009B5CCF"/>
    <w:rsid w:val="009D7B44"/>
    <w:rsid w:val="009E187C"/>
    <w:rsid w:val="009E5D4F"/>
    <w:rsid w:val="00A12251"/>
    <w:rsid w:val="00A1716A"/>
    <w:rsid w:val="00A245F2"/>
    <w:rsid w:val="00A669B4"/>
    <w:rsid w:val="00A77DC2"/>
    <w:rsid w:val="00AA463B"/>
    <w:rsid w:val="00AC0DE2"/>
    <w:rsid w:val="00AC1D5C"/>
    <w:rsid w:val="00AD2CA9"/>
    <w:rsid w:val="00AD62D4"/>
    <w:rsid w:val="00B10DC2"/>
    <w:rsid w:val="00B15344"/>
    <w:rsid w:val="00B357FB"/>
    <w:rsid w:val="00B526F9"/>
    <w:rsid w:val="00B849EF"/>
    <w:rsid w:val="00BA081D"/>
    <w:rsid w:val="00C267F1"/>
    <w:rsid w:val="00C354D5"/>
    <w:rsid w:val="00C611E0"/>
    <w:rsid w:val="00C62230"/>
    <w:rsid w:val="00C641E4"/>
    <w:rsid w:val="00C73F96"/>
    <w:rsid w:val="00C94364"/>
    <w:rsid w:val="00C96BF0"/>
    <w:rsid w:val="00D115B1"/>
    <w:rsid w:val="00D251B2"/>
    <w:rsid w:val="00D42841"/>
    <w:rsid w:val="00D612B4"/>
    <w:rsid w:val="00D64A49"/>
    <w:rsid w:val="00D66AF9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76EEE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tsi.org/jitsi-meet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2020-09-30T04:32:00Z</dcterms:created>
  <dcterms:modified xsi:type="dcterms:W3CDTF">2020-09-30T04:56:00Z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