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252"/>
        <w:gridCol w:w="990"/>
        <w:gridCol w:w="3870"/>
        <w:gridCol w:w="1751"/>
        <w:gridCol w:w="2159"/>
      </w:tblGrid>
      <w:tr w:rsidR="002B07CD" w14:paraId="425FBFA4" w14:textId="77777777" w:rsidTr="00D90437">
        <w:trPr>
          <w:trHeight w:val="336"/>
        </w:trPr>
        <w:tc>
          <w:tcPr>
            <w:tcW w:w="7863" w:type="dxa"/>
            <w:gridSpan w:val="4"/>
            <w:shd w:val="pct10" w:color="auto" w:fill="auto"/>
          </w:tcPr>
          <w:p w14:paraId="37AA04E8" w14:textId="77777777" w:rsidR="002B07CD" w:rsidRDefault="002B07CD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2159" w:type="dxa"/>
            <w:shd w:val="pct10" w:color="auto" w:fill="auto"/>
          </w:tcPr>
          <w:p w14:paraId="108B12DF" w14:textId="77777777" w:rsidR="002B07CD" w:rsidRDefault="002B07CD">
            <w:pPr>
              <w:pStyle w:val="Standard1"/>
            </w:pPr>
          </w:p>
        </w:tc>
      </w:tr>
      <w:tr w:rsidR="00E72015" w14:paraId="2555D2CF" w14:textId="77777777" w:rsidTr="00D90437">
        <w:trPr>
          <w:trHeight w:val="1447"/>
        </w:trPr>
        <w:tc>
          <w:tcPr>
            <w:tcW w:w="2242" w:type="dxa"/>
            <w:gridSpan w:val="2"/>
            <w:shd w:val="pct10" w:color="auto" w:fill="auto"/>
          </w:tcPr>
          <w:p w14:paraId="6E47CD1E" w14:textId="447F55D4" w:rsidR="00E72015" w:rsidRDefault="00E72015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15</w:t>
            </w:r>
          </w:p>
        </w:tc>
        <w:tc>
          <w:tcPr>
            <w:tcW w:w="7780" w:type="dxa"/>
            <w:gridSpan w:val="3"/>
            <w:shd w:val="pct10" w:color="auto" w:fill="auto"/>
          </w:tcPr>
          <w:p w14:paraId="28C8EDCA" w14:textId="15A92564" w:rsidR="00E72015" w:rsidRPr="00A245F2" w:rsidRDefault="00E72015" w:rsidP="00E7201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3D342C06" w14:textId="77777777" w:rsidR="00E72015" w:rsidRDefault="00E7201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7DCA57E" w14:textId="5B2EC008" w:rsidR="00F90B27" w:rsidRPr="00E72015" w:rsidRDefault="00F90B27" w:rsidP="00F90B27">
            <w:pPr>
              <w:pStyle w:val="Standard1"/>
              <w:spacing w:before="0" w:after="0"/>
              <w:rPr>
                <w:b/>
                <w:sz w:val="24"/>
                <w:u w:val="single"/>
              </w:rPr>
            </w:pPr>
            <w:r w:rsidRPr="00E72015">
              <w:rPr>
                <w:b/>
                <w:sz w:val="24"/>
                <w:u w:val="single"/>
              </w:rPr>
              <w:t xml:space="preserve">Minutes of Meeting # </w:t>
            </w:r>
            <w:r w:rsidR="007C5AB9">
              <w:rPr>
                <w:b/>
                <w:sz w:val="24"/>
                <w:u w:val="single"/>
              </w:rPr>
              <w:t>5</w:t>
            </w:r>
          </w:p>
          <w:p w14:paraId="16C5B2FC" w14:textId="77777777" w:rsidR="00F90B27" w:rsidRDefault="00F90B27" w:rsidP="00F90B27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97029B7" w14:textId="77777777" w:rsidR="00F90B27" w:rsidRDefault="00F90B27" w:rsidP="00F90B27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 Wednesday, 18 September 2020</w:t>
            </w:r>
          </w:p>
          <w:p w14:paraId="1EFD25DA" w14:textId="77777777" w:rsidR="00F90B27" w:rsidRDefault="00F90B27" w:rsidP="00F90B27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 1:00 pm EDT</w:t>
            </w:r>
          </w:p>
          <w:p w14:paraId="735BD70C" w14:textId="73926A24" w:rsidR="00E72015" w:rsidRDefault="00E72015" w:rsidP="00A245F2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Location: Virtual Meeting at Jitsi Meet </w:t>
            </w:r>
          </w:p>
        </w:tc>
      </w:tr>
      <w:bookmarkEnd w:id="1"/>
      <w:tr w:rsidR="002B07CD" w14:paraId="146D4D08" w14:textId="77777777" w:rsidTr="00D90437">
        <w:trPr>
          <w:trHeight w:val="180"/>
        </w:trPr>
        <w:tc>
          <w:tcPr>
            <w:tcW w:w="7863" w:type="dxa"/>
            <w:gridSpan w:val="4"/>
            <w:tcBorders>
              <w:bottom w:val="double" w:sz="6" w:space="0" w:color="auto"/>
            </w:tcBorders>
            <w:shd w:val="pct10" w:color="auto" w:fill="auto"/>
          </w:tcPr>
          <w:p w14:paraId="688514F5" w14:textId="26BCDE80" w:rsidR="00E72015" w:rsidRDefault="00E72015">
            <w:pPr>
              <w:pStyle w:val="Standard1"/>
            </w:pPr>
          </w:p>
        </w:tc>
        <w:tc>
          <w:tcPr>
            <w:tcW w:w="2159" w:type="dxa"/>
            <w:tcBorders>
              <w:bottom w:val="double" w:sz="6" w:space="0" w:color="auto"/>
            </w:tcBorders>
            <w:shd w:val="pct10" w:color="auto" w:fill="auto"/>
          </w:tcPr>
          <w:p w14:paraId="5481D8F7" w14:textId="77777777" w:rsidR="002B07CD" w:rsidRDefault="002B07CD">
            <w:pPr>
              <w:pStyle w:val="Standard1"/>
            </w:pPr>
          </w:p>
        </w:tc>
      </w:tr>
      <w:tr w:rsidR="008E4EC4" w14:paraId="35A89B13" w14:textId="77777777" w:rsidTr="00D90437">
        <w:trPr>
          <w:trHeight w:val="981"/>
        </w:trPr>
        <w:tc>
          <w:tcPr>
            <w:tcW w:w="1252" w:type="dxa"/>
          </w:tcPr>
          <w:p w14:paraId="02A500D5" w14:textId="77777777" w:rsidR="008E4EC4" w:rsidRPr="00FB6930" w:rsidRDefault="008E4EC4">
            <w:pPr>
              <w:rPr>
                <w:sz w:val="24"/>
                <w:szCs w:val="24"/>
              </w:rPr>
            </w:pPr>
            <w:bookmarkStart w:id="3" w:name="Attendees" w:colFirst="0" w:colLast="2"/>
            <w:r w:rsidRPr="00FB6930">
              <w:rPr>
                <w:sz w:val="24"/>
                <w:szCs w:val="24"/>
              </w:rPr>
              <w:t>Attendees:</w:t>
            </w:r>
          </w:p>
        </w:tc>
        <w:tc>
          <w:tcPr>
            <w:tcW w:w="4860" w:type="dxa"/>
            <w:gridSpan w:val="2"/>
          </w:tcPr>
          <w:p w14:paraId="0F1D99D6" w14:textId="4B9BF465" w:rsidR="008E4EC4" w:rsidRPr="00FB6930" w:rsidRDefault="008E4EC4">
            <w:pPr>
              <w:pStyle w:val="Standard1"/>
              <w:rPr>
                <w:sz w:val="24"/>
                <w:szCs w:val="24"/>
              </w:rPr>
            </w:pPr>
            <w:r w:rsidRPr="00FB6930">
              <w:rPr>
                <w:sz w:val="24"/>
                <w:szCs w:val="24"/>
              </w:rPr>
              <w:t xml:space="preserve">Kamrun Nahar Liza  </w:t>
            </w:r>
          </w:p>
          <w:p w14:paraId="103C6F7E" w14:textId="38FBB104" w:rsidR="008E4EC4" w:rsidRPr="00FB6930" w:rsidRDefault="008E4EC4" w:rsidP="00275E67">
            <w:pPr>
              <w:pStyle w:val="Standard1"/>
              <w:rPr>
                <w:sz w:val="24"/>
                <w:szCs w:val="24"/>
              </w:rPr>
            </w:pPr>
            <w:r w:rsidRPr="00FB6930">
              <w:rPr>
                <w:sz w:val="24"/>
                <w:szCs w:val="24"/>
              </w:rPr>
              <w:t>Rajesh Bista</w:t>
            </w:r>
          </w:p>
          <w:p w14:paraId="2128D602" w14:textId="2AC2B6A1" w:rsidR="008E4EC4" w:rsidRPr="00FB6930" w:rsidRDefault="008E4EC4" w:rsidP="00E22EB1">
            <w:pPr>
              <w:pStyle w:val="Standard1"/>
              <w:rPr>
                <w:sz w:val="24"/>
                <w:szCs w:val="24"/>
              </w:rPr>
            </w:pPr>
            <w:r w:rsidRPr="00FB6930">
              <w:rPr>
                <w:sz w:val="24"/>
                <w:szCs w:val="24"/>
              </w:rPr>
              <w:t>Shishir Das</w:t>
            </w:r>
          </w:p>
        </w:tc>
        <w:tc>
          <w:tcPr>
            <w:tcW w:w="3910" w:type="dxa"/>
            <w:gridSpan w:val="2"/>
          </w:tcPr>
          <w:p w14:paraId="77DEA998" w14:textId="0AE4FF9B" w:rsidR="008E4EC4" w:rsidRPr="00FB6930" w:rsidRDefault="008E4EC4" w:rsidP="00E22EB1">
            <w:pPr>
              <w:pStyle w:val="Standard1"/>
              <w:rPr>
                <w:sz w:val="24"/>
                <w:szCs w:val="24"/>
              </w:rPr>
            </w:pPr>
            <w:r w:rsidRPr="00FB6930">
              <w:rPr>
                <w:sz w:val="24"/>
                <w:szCs w:val="24"/>
              </w:rPr>
              <w:t xml:space="preserve">Sudeep Manandhar </w:t>
            </w:r>
          </w:p>
          <w:p w14:paraId="1ED6E8AB" w14:textId="0E2E8ADE" w:rsidR="008E4EC4" w:rsidRPr="00FB6930" w:rsidRDefault="008E4EC4">
            <w:pPr>
              <w:pStyle w:val="Standard1"/>
              <w:rPr>
                <w:sz w:val="24"/>
                <w:szCs w:val="24"/>
              </w:rPr>
            </w:pPr>
            <w:r w:rsidRPr="00FB6930">
              <w:rPr>
                <w:sz w:val="24"/>
                <w:szCs w:val="24"/>
              </w:rPr>
              <w:t>Suvash Sharma</w:t>
            </w:r>
          </w:p>
        </w:tc>
      </w:tr>
      <w:tr w:rsidR="00E72015" w14:paraId="1F448563" w14:textId="77777777" w:rsidTr="00D90437">
        <w:trPr>
          <w:trHeight w:val="65"/>
        </w:trPr>
        <w:tc>
          <w:tcPr>
            <w:tcW w:w="10022" w:type="dxa"/>
            <w:gridSpan w:val="5"/>
            <w:tcBorders>
              <w:top w:val="single" w:sz="6" w:space="0" w:color="auto"/>
              <w:bottom w:val="single" w:sz="4" w:space="0" w:color="auto"/>
            </w:tcBorders>
            <w:shd w:val="pct10" w:color="auto" w:fill="auto"/>
          </w:tcPr>
          <w:p w14:paraId="6FCCCF95" w14:textId="227C5740" w:rsidR="00E72015" w:rsidRDefault="00E72015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3"/>
            <w:bookmarkEnd w:id="4"/>
            <w:r>
              <w:rPr>
                <w:b/>
                <w:sz w:val="36"/>
              </w:rPr>
              <w:t>Agenda</w:t>
            </w:r>
          </w:p>
        </w:tc>
      </w:tr>
      <w:tr w:rsidR="002B07CD" w:rsidRPr="00A11906" w14:paraId="1DD06EB4" w14:textId="77777777" w:rsidTr="00D90437">
        <w:trPr>
          <w:trHeight w:val="323"/>
        </w:trPr>
        <w:tc>
          <w:tcPr>
            <w:tcW w:w="125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BDDCFE" w14:textId="77777777" w:rsidR="002B07CD" w:rsidRPr="00A11906" w:rsidRDefault="002B07CD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A11906"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D3AE53" w14:textId="77777777" w:rsidR="002B07CD" w:rsidRPr="00A11906" w:rsidRDefault="002B07CD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A11906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15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D38CE2" w14:textId="77777777" w:rsidR="002B07CD" w:rsidRPr="00A11906" w:rsidRDefault="00187519" w:rsidP="00F44F3A">
            <w:pPr>
              <w:pStyle w:val="Standard1"/>
              <w:spacing w:before="120" w:after="120"/>
              <w:rPr>
                <w:b/>
                <w:sz w:val="24"/>
                <w:szCs w:val="24"/>
              </w:rPr>
            </w:pPr>
            <w:r w:rsidRPr="00A11906">
              <w:rPr>
                <w:b/>
                <w:sz w:val="24"/>
                <w:szCs w:val="24"/>
              </w:rPr>
              <w:t>Responsibility</w:t>
            </w:r>
          </w:p>
        </w:tc>
      </w:tr>
      <w:tr w:rsidR="00D612B4" w:rsidRPr="00A11906" w14:paraId="31B0465A" w14:textId="77777777" w:rsidTr="00906543">
        <w:trPr>
          <w:trHeight w:val="70"/>
        </w:trPr>
        <w:tc>
          <w:tcPr>
            <w:tcW w:w="1002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78685" w14:textId="07EB8803" w:rsidR="00D612B4" w:rsidRPr="00A11906" w:rsidRDefault="00D612B4" w:rsidP="00D612B4">
            <w:pPr>
              <w:pStyle w:val="Standard1"/>
              <w:spacing w:before="120" w:after="120"/>
              <w:rPr>
                <w:sz w:val="24"/>
                <w:szCs w:val="24"/>
              </w:rPr>
            </w:pPr>
          </w:p>
        </w:tc>
      </w:tr>
      <w:tr w:rsidR="00D90437" w:rsidRPr="00A11906" w14:paraId="2BC77B27" w14:textId="77777777" w:rsidTr="00D90437">
        <w:trPr>
          <w:trHeight w:val="143"/>
        </w:trPr>
        <w:tc>
          <w:tcPr>
            <w:tcW w:w="1002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C9FBA3" w14:textId="77777777" w:rsidR="00D90437" w:rsidRPr="00A11906" w:rsidRDefault="00D90437" w:rsidP="00D90437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A11906">
              <w:rPr>
                <w:sz w:val="24"/>
                <w:szCs w:val="24"/>
              </w:rPr>
              <w:t>Review of previous meeting (Wednesday, 16 September 2020)</w:t>
            </w:r>
          </w:p>
        </w:tc>
      </w:tr>
      <w:tr w:rsidR="00D90437" w:rsidRPr="00A11906" w14:paraId="5B1CC7A9" w14:textId="77777777" w:rsidTr="00A11906">
        <w:trPr>
          <w:trHeight w:val="413"/>
        </w:trPr>
        <w:tc>
          <w:tcPr>
            <w:tcW w:w="1252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CC3FF7" w14:textId="77777777" w:rsidR="00D90437" w:rsidRPr="00A11906" w:rsidRDefault="00D90437" w:rsidP="00EC5F89">
            <w:pPr>
              <w:pStyle w:val="Standard1"/>
              <w:rPr>
                <w:bCs/>
                <w:sz w:val="24"/>
                <w:szCs w:val="24"/>
              </w:rPr>
            </w:pPr>
          </w:p>
        </w:tc>
        <w:tc>
          <w:tcPr>
            <w:tcW w:w="877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BEB46F" w14:textId="77777777" w:rsidR="00D90437" w:rsidRPr="00A11906" w:rsidRDefault="00D90437" w:rsidP="00EC5F89">
            <w:pPr>
              <w:pStyle w:val="Standard1"/>
              <w:rPr>
                <w:bCs/>
                <w:sz w:val="24"/>
                <w:szCs w:val="24"/>
              </w:rPr>
            </w:pPr>
            <w:r w:rsidRPr="00A11906">
              <w:rPr>
                <w:bCs/>
                <w:sz w:val="24"/>
                <w:szCs w:val="24"/>
              </w:rPr>
              <w:t>Update of tasks assigned:</w:t>
            </w:r>
          </w:p>
        </w:tc>
      </w:tr>
      <w:tr w:rsidR="00D90437" w:rsidRPr="00A11906" w14:paraId="33EADD11" w14:textId="77777777" w:rsidTr="00A11906">
        <w:trPr>
          <w:trHeight w:val="386"/>
        </w:trPr>
        <w:tc>
          <w:tcPr>
            <w:tcW w:w="1252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248737" w14:textId="77777777" w:rsidR="00D90437" w:rsidRPr="00A11906" w:rsidRDefault="00D90437" w:rsidP="00EC5F89">
            <w:pPr>
              <w:pStyle w:val="Standard1"/>
              <w:rPr>
                <w:bCs/>
                <w:sz w:val="24"/>
                <w:szCs w:val="24"/>
              </w:rPr>
            </w:pPr>
          </w:p>
        </w:tc>
        <w:tc>
          <w:tcPr>
            <w:tcW w:w="66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644D9A" w14:textId="77777777" w:rsidR="00D90437" w:rsidRPr="00A11906" w:rsidRDefault="00D90437" w:rsidP="00EC5F89">
            <w:pPr>
              <w:pStyle w:val="Standard1"/>
              <w:tabs>
                <w:tab w:val="left" w:pos="346"/>
              </w:tabs>
              <w:spacing w:before="120" w:after="120"/>
              <w:rPr>
                <w:sz w:val="24"/>
                <w:szCs w:val="24"/>
              </w:rPr>
            </w:pPr>
            <w:r w:rsidRPr="00A11906">
              <w:rPr>
                <w:sz w:val="24"/>
                <w:szCs w:val="24"/>
              </w:rPr>
              <w:t>The proposal was presented to professor Anjana Shah, who provided feedback of utmost value.</w:t>
            </w:r>
          </w:p>
        </w:tc>
        <w:tc>
          <w:tcPr>
            <w:tcW w:w="21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01FA44" w14:textId="77777777" w:rsidR="00D90437" w:rsidRPr="00A11906" w:rsidRDefault="00D90437" w:rsidP="00EC5F89">
            <w:pPr>
              <w:pStyle w:val="Standard1"/>
              <w:rPr>
                <w:bCs/>
                <w:sz w:val="24"/>
                <w:szCs w:val="24"/>
              </w:rPr>
            </w:pPr>
            <w:r w:rsidRPr="00A11906">
              <w:rPr>
                <w:bCs/>
                <w:sz w:val="24"/>
                <w:szCs w:val="24"/>
              </w:rPr>
              <w:t>Sudeep Manandhar</w:t>
            </w:r>
          </w:p>
        </w:tc>
      </w:tr>
      <w:tr w:rsidR="00D90437" w:rsidRPr="00A11906" w14:paraId="44B03A3F" w14:textId="77777777" w:rsidTr="00A11906">
        <w:trPr>
          <w:trHeight w:val="125"/>
        </w:trPr>
        <w:tc>
          <w:tcPr>
            <w:tcW w:w="1002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2FB143" w14:textId="77777777" w:rsidR="00D90437" w:rsidRPr="00A11906" w:rsidRDefault="00D90437" w:rsidP="00EC5F89">
            <w:pPr>
              <w:pStyle w:val="Standard1"/>
              <w:spacing w:before="120" w:after="120"/>
              <w:rPr>
                <w:b/>
                <w:sz w:val="24"/>
                <w:szCs w:val="24"/>
              </w:rPr>
            </w:pPr>
          </w:p>
        </w:tc>
      </w:tr>
      <w:tr w:rsidR="00D90437" w:rsidRPr="00A11906" w14:paraId="46BBC2E7" w14:textId="77777777" w:rsidTr="00A11906">
        <w:trPr>
          <w:trHeight w:val="773"/>
        </w:trPr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B753BC" w14:textId="77777777" w:rsidR="00D90437" w:rsidRPr="00A11906" w:rsidRDefault="00D90437" w:rsidP="00EC5F89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A11906">
              <w:rPr>
                <w:sz w:val="24"/>
                <w:szCs w:val="24"/>
              </w:rPr>
              <w:t>Item #1</w:t>
            </w:r>
          </w:p>
        </w:tc>
        <w:tc>
          <w:tcPr>
            <w:tcW w:w="66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142CC4" w14:textId="77777777" w:rsidR="00D90437" w:rsidRPr="00A11906" w:rsidRDefault="00D90437" w:rsidP="00EC5F89">
            <w:pPr>
              <w:pStyle w:val="Standard1"/>
              <w:tabs>
                <w:tab w:val="left" w:pos="346"/>
              </w:tabs>
              <w:spacing w:before="120" w:after="120"/>
              <w:rPr>
                <w:sz w:val="24"/>
                <w:szCs w:val="24"/>
              </w:rPr>
            </w:pPr>
            <w:r w:rsidRPr="00A11906">
              <w:rPr>
                <w:sz w:val="24"/>
                <w:szCs w:val="24"/>
              </w:rPr>
              <w:t>As the discussion over the feedback received from the professor commenced, it was decided that the project idea was not the best possible, hence it was decided that a different proposal would be devised</w:t>
            </w:r>
          </w:p>
        </w:tc>
        <w:tc>
          <w:tcPr>
            <w:tcW w:w="21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060A09" w14:textId="77777777" w:rsidR="00D90437" w:rsidRPr="00A11906" w:rsidRDefault="00D90437" w:rsidP="00EC5F89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A11906">
              <w:rPr>
                <w:sz w:val="24"/>
                <w:szCs w:val="24"/>
              </w:rPr>
              <w:t>All Attendees</w:t>
            </w:r>
          </w:p>
        </w:tc>
      </w:tr>
      <w:tr w:rsidR="00D90437" w:rsidRPr="00A11906" w14:paraId="683E0842" w14:textId="77777777" w:rsidTr="00A11906">
        <w:trPr>
          <w:trHeight w:val="1475"/>
        </w:trPr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30E445" w14:textId="77777777" w:rsidR="00D90437" w:rsidRPr="00A11906" w:rsidRDefault="00D90437" w:rsidP="00EC5F89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A11906">
              <w:rPr>
                <w:sz w:val="24"/>
                <w:szCs w:val="24"/>
              </w:rPr>
              <w:t>Item #2</w:t>
            </w:r>
          </w:p>
        </w:tc>
        <w:tc>
          <w:tcPr>
            <w:tcW w:w="66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B2086D" w14:textId="77777777" w:rsidR="00D90437" w:rsidRPr="00A11906" w:rsidRDefault="00D90437" w:rsidP="00EC5F89">
            <w:pPr>
              <w:pStyle w:val="Standard1"/>
              <w:tabs>
                <w:tab w:val="left" w:pos="346"/>
              </w:tabs>
              <w:rPr>
                <w:sz w:val="24"/>
                <w:szCs w:val="24"/>
              </w:rPr>
            </w:pPr>
            <w:r w:rsidRPr="00A11906">
              <w:rPr>
                <w:sz w:val="24"/>
                <w:szCs w:val="24"/>
              </w:rPr>
              <w:t>Various ideas for project were discussed:</w:t>
            </w:r>
          </w:p>
          <w:p w14:paraId="4AFA23E0" w14:textId="77777777" w:rsidR="00D90437" w:rsidRPr="00A11906" w:rsidRDefault="00D90437" w:rsidP="00EC5F89">
            <w:pPr>
              <w:pStyle w:val="Standard1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A11906">
              <w:rPr>
                <w:sz w:val="24"/>
                <w:szCs w:val="24"/>
              </w:rPr>
              <w:t>Baghchal (Tiger &amp; Goats) game</w:t>
            </w:r>
          </w:p>
          <w:p w14:paraId="793F1FE3" w14:textId="77777777" w:rsidR="00D90437" w:rsidRPr="00A11906" w:rsidRDefault="00D90437" w:rsidP="00EC5F89">
            <w:pPr>
              <w:pStyle w:val="Standard1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A11906">
              <w:rPr>
                <w:sz w:val="24"/>
                <w:szCs w:val="24"/>
              </w:rPr>
              <w:t>Automatization of access control based on masked/unmasked face</w:t>
            </w:r>
          </w:p>
          <w:p w14:paraId="05B74DAA" w14:textId="77777777" w:rsidR="00D90437" w:rsidRPr="00A11906" w:rsidRDefault="00D90437" w:rsidP="00EC5F89">
            <w:pPr>
              <w:pStyle w:val="Standard1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A11906">
              <w:rPr>
                <w:sz w:val="24"/>
                <w:szCs w:val="24"/>
              </w:rPr>
              <w:t>Short-Term Workspace Management</w:t>
            </w:r>
          </w:p>
        </w:tc>
        <w:tc>
          <w:tcPr>
            <w:tcW w:w="21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2B3285" w14:textId="77777777" w:rsidR="00D90437" w:rsidRPr="00A11906" w:rsidRDefault="00D90437" w:rsidP="00EC5F89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A11906">
              <w:rPr>
                <w:sz w:val="24"/>
                <w:szCs w:val="24"/>
              </w:rPr>
              <w:t>All Attendees</w:t>
            </w:r>
          </w:p>
        </w:tc>
      </w:tr>
      <w:tr w:rsidR="00D90437" w:rsidRPr="00A11906" w14:paraId="63AD4748" w14:textId="77777777" w:rsidTr="00A11906">
        <w:trPr>
          <w:trHeight w:val="548"/>
        </w:trPr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CFB40E" w14:textId="77777777" w:rsidR="00D90437" w:rsidRPr="00A11906" w:rsidRDefault="00D90437" w:rsidP="00EC5F89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A11906">
              <w:rPr>
                <w:sz w:val="24"/>
                <w:szCs w:val="24"/>
              </w:rPr>
              <w:t>Item #3</w:t>
            </w:r>
          </w:p>
        </w:tc>
        <w:tc>
          <w:tcPr>
            <w:tcW w:w="66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3B3C06" w14:textId="77777777" w:rsidR="00D90437" w:rsidRPr="00A11906" w:rsidRDefault="00D90437" w:rsidP="00EC5F89">
            <w:pPr>
              <w:pStyle w:val="Standard1"/>
              <w:tabs>
                <w:tab w:val="left" w:pos="346"/>
              </w:tabs>
              <w:rPr>
                <w:sz w:val="24"/>
                <w:szCs w:val="24"/>
              </w:rPr>
            </w:pPr>
            <w:r w:rsidRPr="00A11906">
              <w:rPr>
                <w:sz w:val="24"/>
                <w:szCs w:val="24"/>
              </w:rPr>
              <w:t>Short-Term Workspace Management was selected for the project and proposal planned.</w:t>
            </w:r>
          </w:p>
        </w:tc>
        <w:tc>
          <w:tcPr>
            <w:tcW w:w="21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7AA234" w14:textId="77777777" w:rsidR="00D90437" w:rsidRPr="00A11906" w:rsidRDefault="00D90437" w:rsidP="00EC5F89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A11906">
              <w:rPr>
                <w:sz w:val="24"/>
                <w:szCs w:val="24"/>
              </w:rPr>
              <w:t>All Attendees</w:t>
            </w:r>
          </w:p>
        </w:tc>
      </w:tr>
      <w:tr w:rsidR="00D90437" w:rsidRPr="00A11906" w14:paraId="62E7754F" w14:textId="77777777" w:rsidTr="00A11906">
        <w:trPr>
          <w:trHeight w:val="593"/>
        </w:trPr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947D4F" w14:textId="77777777" w:rsidR="00D90437" w:rsidRPr="00A11906" w:rsidRDefault="00D90437" w:rsidP="00EC5F89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A11906">
              <w:rPr>
                <w:sz w:val="24"/>
                <w:szCs w:val="24"/>
              </w:rPr>
              <w:t>Item #4</w:t>
            </w:r>
          </w:p>
        </w:tc>
        <w:tc>
          <w:tcPr>
            <w:tcW w:w="66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98059C" w14:textId="77777777" w:rsidR="00D90437" w:rsidRPr="00A11906" w:rsidRDefault="00D90437" w:rsidP="00EC5F89">
            <w:pPr>
              <w:pStyle w:val="Standard1"/>
              <w:tabs>
                <w:tab w:val="left" w:pos="346"/>
              </w:tabs>
              <w:rPr>
                <w:sz w:val="24"/>
                <w:szCs w:val="24"/>
              </w:rPr>
            </w:pPr>
            <w:r w:rsidRPr="00A11906">
              <w:rPr>
                <w:sz w:val="24"/>
                <w:szCs w:val="24"/>
              </w:rPr>
              <w:t>The features were discussed and listed (</w:t>
            </w:r>
            <w:r w:rsidRPr="00A11906">
              <w:rPr>
                <w:color w:val="FF0000"/>
                <w:sz w:val="24"/>
                <w:szCs w:val="24"/>
              </w:rPr>
              <w:t>Att: CapP 22092020.docx</w:t>
            </w:r>
            <w:r w:rsidRPr="00A11906">
              <w:rPr>
                <w:sz w:val="24"/>
                <w:szCs w:val="24"/>
              </w:rPr>
              <w:t>).</w:t>
            </w:r>
          </w:p>
        </w:tc>
        <w:tc>
          <w:tcPr>
            <w:tcW w:w="21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1BF736" w14:textId="77777777" w:rsidR="00D90437" w:rsidRPr="00A11906" w:rsidRDefault="00D90437" w:rsidP="00EC5F89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A11906">
              <w:rPr>
                <w:sz w:val="24"/>
                <w:szCs w:val="24"/>
              </w:rPr>
              <w:t>All Attendees</w:t>
            </w:r>
          </w:p>
        </w:tc>
      </w:tr>
      <w:tr w:rsidR="00D90437" w:rsidRPr="00A11906" w14:paraId="0700FA26" w14:textId="77777777" w:rsidTr="00A11906">
        <w:trPr>
          <w:trHeight w:val="615"/>
        </w:trPr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8C355C" w14:textId="77777777" w:rsidR="00D90437" w:rsidRPr="00A11906" w:rsidRDefault="00D90437" w:rsidP="00EC5F89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A11906">
              <w:rPr>
                <w:sz w:val="24"/>
                <w:szCs w:val="24"/>
              </w:rPr>
              <w:t>Item #5</w:t>
            </w:r>
          </w:p>
        </w:tc>
        <w:tc>
          <w:tcPr>
            <w:tcW w:w="66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E7FD36" w14:textId="77777777" w:rsidR="00D90437" w:rsidRPr="00A11906" w:rsidRDefault="00D90437" w:rsidP="00EC5F89">
            <w:pPr>
              <w:pStyle w:val="Standard1"/>
              <w:tabs>
                <w:tab w:val="left" w:pos="346"/>
              </w:tabs>
              <w:rPr>
                <w:sz w:val="24"/>
                <w:szCs w:val="24"/>
              </w:rPr>
            </w:pPr>
            <w:r w:rsidRPr="00A11906">
              <w:rPr>
                <w:sz w:val="24"/>
                <w:szCs w:val="24"/>
              </w:rPr>
              <w:t>The discussed edits will be incorporated in the project summary document by 23 September 2020 midnight.</w:t>
            </w:r>
          </w:p>
        </w:tc>
        <w:tc>
          <w:tcPr>
            <w:tcW w:w="21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E9E4F2" w14:textId="77777777" w:rsidR="00D90437" w:rsidRPr="00A11906" w:rsidRDefault="00D90437" w:rsidP="00EC5F89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A11906">
              <w:rPr>
                <w:sz w:val="24"/>
                <w:szCs w:val="24"/>
              </w:rPr>
              <w:t>Suvash Sharma</w:t>
            </w:r>
          </w:p>
        </w:tc>
      </w:tr>
      <w:tr w:rsidR="00D90437" w:rsidRPr="00A11906" w14:paraId="53A8DDDE" w14:textId="77777777" w:rsidTr="00A11906">
        <w:trPr>
          <w:trHeight w:val="615"/>
        </w:trPr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893C60" w14:textId="77777777" w:rsidR="00D90437" w:rsidRPr="00A11906" w:rsidRDefault="00D90437" w:rsidP="00EC5F89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A11906">
              <w:rPr>
                <w:sz w:val="24"/>
                <w:szCs w:val="24"/>
              </w:rPr>
              <w:t>Item #6</w:t>
            </w:r>
          </w:p>
        </w:tc>
        <w:tc>
          <w:tcPr>
            <w:tcW w:w="66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DE0E08" w14:textId="77777777" w:rsidR="00D90437" w:rsidRPr="00A11906" w:rsidRDefault="00D90437" w:rsidP="00EC5F89">
            <w:pPr>
              <w:pStyle w:val="Standard1"/>
              <w:tabs>
                <w:tab w:val="left" w:pos="346"/>
              </w:tabs>
              <w:rPr>
                <w:sz w:val="24"/>
                <w:szCs w:val="24"/>
              </w:rPr>
            </w:pPr>
            <w:r w:rsidRPr="00A11906">
              <w:rPr>
                <w:sz w:val="24"/>
                <w:szCs w:val="24"/>
              </w:rPr>
              <w:t>The presentation will be prepared by 23 September 2020 midnight.</w:t>
            </w:r>
          </w:p>
        </w:tc>
        <w:tc>
          <w:tcPr>
            <w:tcW w:w="21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CD3CF8" w14:textId="77777777" w:rsidR="00D90437" w:rsidRPr="00A11906" w:rsidRDefault="00D90437" w:rsidP="00EC5F89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A11906">
              <w:rPr>
                <w:sz w:val="24"/>
                <w:szCs w:val="24"/>
              </w:rPr>
              <w:t>Rajesh Bista</w:t>
            </w:r>
          </w:p>
        </w:tc>
      </w:tr>
      <w:tr w:rsidR="00D90437" w:rsidRPr="00A11906" w14:paraId="070BB475" w14:textId="77777777" w:rsidTr="00A11906">
        <w:trPr>
          <w:trHeight w:val="615"/>
        </w:trPr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547D72" w14:textId="77777777" w:rsidR="00D90437" w:rsidRPr="00A11906" w:rsidRDefault="00D90437" w:rsidP="00EC5F89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A11906">
              <w:rPr>
                <w:sz w:val="24"/>
                <w:szCs w:val="24"/>
              </w:rPr>
              <w:lastRenderedPageBreak/>
              <w:t>Item #7</w:t>
            </w:r>
          </w:p>
        </w:tc>
        <w:tc>
          <w:tcPr>
            <w:tcW w:w="66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5D3231" w14:textId="77777777" w:rsidR="00D90437" w:rsidRPr="00A11906" w:rsidRDefault="00D90437" w:rsidP="00EC5F89">
            <w:pPr>
              <w:pStyle w:val="Standard1"/>
              <w:tabs>
                <w:tab w:val="left" w:pos="346"/>
              </w:tabs>
              <w:rPr>
                <w:sz w:val="24"/>
                <w:szCs w:val="24"/>
              </w:rPr>
            </w:pPr>
            <w:r w:rsidRPr="00A11906">
              <w:rPr>
                <w:sz w:val="24"/>
                <w:szCs w:val="24"/>
              </w:rPr>
              <w:t xml:space="preserve">The project summary will </w:t>
            </w:r>
            <w:proofErr w:type="gramStart"/>
            <w:r w:rsidRPr="00A11906">
              <w:rPr>
                <w:sz w:val="24"/>
                <w:szCs w:val="24"/>
              </w:rPr>
              <w:t>submitted</w:t>
            </w:r>
            <w:proofErr w:type="gramEnd"/>
            <w:r w:rsidRPr="00A11906">
              <w:rPr>
                <w:sz w:val="24"/>
                <w:szCs w:val="24"/>
              </w:rPr>
              <w:t xml:space="preserve"> and presented to the professor.</w:t>
            </w:r>
          </w:p>
        </w:tc>
        <w:tc>
          <w:tcPr>
            <w:tcW w:w="21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5B48FB" w14:textId="77777777" w:rsidR="00D90437" w:rsidRPr="00A11906" w:rsidRDefault="00D90437" w:rsidP="00EC5F89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A11906">
              <w:rPr>
                <w:sz w:val="24"/>
                <w:szCs w:val="24"/>
              </w:rPr>
              <w:t>Sudeep Manandhar</w:t>
            </w:r>
          </w:p>
        </w:tc>
      </w:tr>
      <w:tr w:rsidR="00D90437" w:rsidRPr="00A11906" w14:paraId="6A3954CD" w14:textId="77777777" w:rsidTr="00A11906">
        <w:trPr>
          <w:trHeight w:val="575"/>
        </w:trPr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1695DD" w14:textId="77777777" w:rsidR="00D90437" w:rsidRPr="00A11906" w:rsidRDefault="00D90437" w:rsidP="00EC5F89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A11906">
              <w:rPr>
                <w:sz w:val="24"/>
                <w:szCs w:val="24"/>
              </w:rPr>
              <w:t>Item #8</w:t>
            </w:r>
          </w:p>
        </w:tc>
        <w:tc>
          <w:tcPr>
            <w:tcW w:w="66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802350" w14:textId="77777777" w:rsidR="00D90437" w:rsidRPr="00A11906" w:rsidRDefault="00D90437" w:rsidP="00EC5F89">
            <w:pPr>
              <w:pStyle w:val="Standard1"/>
              <w:tabs>
                <w:tab w:val="left" w:pos="346"/>
              </w:tabs>
              <w:rPr>
                <w:sz w:val="24"/>
                <w:szCs w:val="24"/>
              </w:rPr>
            </w:pPr>
            <w:r w:rsidRPr="00A11906">
              <w:rPr>
                <w:sz w:val="24"/>
                <w:szCs w:val="24"/>
              </w:rPr>
              <w:t>The plan will pe prepared for prioritization of features for next meeting.</w:t>
            </w:r>
          </w:p>
        </w:tc>
        <w:tc>
          <w:tcPr>
            <w:tcW w:w="21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D7A0B6" w14:textId="77777777" w:rsidR="00D90437" w:rsidRPr="00A11906" w:rsidRDefault="00D90437" w:rsidP="00EC5F89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A11906">
              <w:rPr>
                <w:sz w:val="24"/>
                <w:szCs w:val="24"/>
              </w:rPr>
              <w:t>Kamrun Nahar Liza</w:t>
            </w:r>
          </w:p>
          <w:p w14:paraId="693D2820" w14:textId="77777777" w:rsidR="00D90437" w:rsidRPr="00A11906" w:rsidRDefault="00D90437" w:rsidP="00EC5F89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A11906">
              <w:rPr>
                <w:sz w:val="24"/>
                <w:szCs w:val="24"/>
              </w:rPr>
              <w:t>Shishir Das</w:t>
            </w:r>
          </w:p>
        </w:tc>
      </w:tr>
      <w:tr w:rsidR="00D90437" w:rsidRPr="00A11906" w14:paraId="587A42E8" w14:textId="77777777" w:rsidTr="00906543">
        <w:trPr>
          <w:trHeight w:val="188"/>
        </w:trPr>
        <w:tc>
          <w:tcPr>
            <w:tcW w:w="1002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771C02" w14:textId="77777777" w:rsidR="00D90437" w:rsidRPr="00A11906" w:rsidRDefault="00D90437" w:rsidP="00EC5F89">
            <w:pPr>
              <w:pStyle w:val="Standard1"/>
              <w:spacing w:before="120" w:after="120"/>
              <w:rPr>
                <w:sz w:val="24"/>
                <w:szCs w:val="24"/>
              </w:rPr>
            </w:pPr>
          </w:p>
        </w:tc>
      </w:tr>
      <w:tr w:rsidR="00D90437" w:rsidRPr="00A11906" w14:paraId="6D7A4AC6" w14:textId="77777777" w:rsidTr="00A11906">
        <w:trPr>
          <w:trHeight w:val="4877"/>
        </w:trPr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659160" w14:textId="2B42A77B" w:rsidR="00D90437" w:rsidRPr="00A11906" w:rsidRDefault="00D90437" w:rsidP="00EC5F89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A11906">
              <w:rPr>
                <w:sz w:val="24"/>
                <w:szCs w:val="24"/>
              </w:rPr>
              <w:t>Next meeting</w:t>
            </w:r>
          </w:p>
        </w:tc>
        <w:tc>
          <w:tcPr>
            <w:tcW w:w="66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86FA94" w14:textId="77777777" w:rsidR="00D90437" w:rsidRPr="00A11906" w:rsidRDefault="00D90437" w:rsidP="00EC5F89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A11906">
              <w:rPr>
                <w:sz w:val="24"/>
                <w:szCs w:val="24"/>
              </w:rPr>
              <w:t>Date: Sunday, 27 September 2020</w:t>
            </w:r>
          </w:p>
          <w:p w14:paraId="4947A60E" w14:textId="77777777" w:rsidR="00D90437" w:rsidRPr="00A11906" w:rsidRDefault="00D90437" w:rsidP="00EC5F89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A11906">
              <w:rPr>
                <w:sz w:val="24"/>
                <w:szCs w:val="24"/>
              </w:rPr>
              <w:t>Time: 3:00 pm EDT</w:t>
            </w:r>
          </w:p>
          <w:p w14:paraId="5CBA39F5" w14:textId="371FDF5E" w:rsidR="00D90437" w:rsidRPr="00A11906" w:rsidRDefault="00D90437" w:rsidP="00EC5F89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A11906">
              <w:rPr>
                <w:sz w:val="24"/>
                <w:szCs w:val="24"/>
              </w:rPr>
              <w:t>Location: Riverdale Park East, Toronto</w:t>
            </w:r>
          </w:p>
          <w:p w14:paraId="6F4E41CB" w14:textId="77777777" w:rsidR="00D90437" w:rsidRPr="00A11906" w:rsidRDefault="00D90437" w:rsidP="00EC5F89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A11906">
              <w:rPr>
                <w:sz w:val="24"/>
                <w:szCs w:val="24"/>
              </w:rPr>
              <w:t xml:space="preserve">Agenda: </w:t>
            </w:r>
          </w:p>
          <w:p w14:paraId="283F0820" w14:textId="77777777" w:rsidR="00D90437" w:rsidRPr="00A11906" w:rsidRDefault="00D90437" w:rsidP="00EC5F89">
            <w:pPr>
              <w:pStyle w:val="Standard1"/>
              <w:numPr>
                <w:ilvl w:val="0"/>
                <w:numId w:val="7"/>
              </w:numPr>
              <w:spacing w:before="120" w:after="120"/>
              <w:rPr>
                <w:sz w:val="24"/>
                <w:szCs w:val="24"/>
              </w:rPr>
            </w:pPr>
            <w:r w:rsidRPr="00A11906">
              <w:rPr>
                <w:sz w:val="24"/>
                <w:szCs w:val="24"/>
              </w:rPr>
              <w:t>Review of the presentation</w:t>
            </w:r>
          </w:p>
          <w:p w14:paraId="15278560" w14:textId="77777777" w:rsidR="00D90437" w:rsidRPr="00A11906" w:rsidRDefault="00D90437" w:rsidP="00EC5F89">
            <w:pPr>
              <w:pStyle w:val="Standard1"/>
              <w:numPr>
                <w:ilvl w:val="0"/>
                <w:numId w:val="7"/>
              </w:numPr>
              <w:spacing w:before="120" w:after="120"/>
              <w:rPr>
                <w:sz w:val="24"/>
                <w:szCs w:val="24"/>
              </w:rPr>
            </w:pPr>
            <w:r w:rsidRPr="00A11906">
              <w:rPr>
                <w:sz w:val="24"/>
                <w:szCs w:val="24"/>
              </w:rPr>
              <w:t>Prioritization of features</w:t>
            </w:r>
          </w:p>
          <w:p w14:paraId="28346DDF" w14:textId="77777777" w:rsidR="00D90437" w:rsidRPr="00A11906" w:rsidRDefault="00D90437" w:rsidP="00EC5F89">
            <w:pPr>
              <w:pStyle w:val="Standard1"/>
              <w:numPr>
                <w:ilvl w:val="0"/>
                <w:numId w:val="7"/>
              </w:numPr>
              <w:spacing w:before="120" w:after="120"/>
              <w:rPr>
                <w:sz w:val="24"/>
                <w:szCs w:val="24"/>
              </w:rPr>
            </w:pPr>
            <w:r w:rsidRPr="00A11906">
              <w:rPr>
                <w:sz w:val="24"/>
                <w:szCs w:val="24"/>
              </w:rPr>
              <w:t>AOB</w:t>
            </w:r>
          </w:p>
          <w:p w14:paraId="7E67CE1D" w14:textId="77777777" w:rsidR="00D90437" w:rsidRPr="00A11906" w:rsidRDefault="00D90437" w:rsidP="00EC5F89">
            <w:pPr>
              <w:pStyle w:val="Standard1"/>
              <w:spacing w:before="120" w:after="120"/>
              <w:rPr>
                <w:sz w:val="24"/>
                <w:szCs w:val="24"/>
              </w:rPr>
            </w:pPr>
          </w:p>
          <w:p w14:paraId="6F5B2106" w14:textId="77777777" w:rsidR="00D90437" w:rsidRPr="00A11906" w:rsidRDefault="00D90437" w:rsidP="00EC5F89">
            <w:pPr>
              <w:rPr>
                <w:b/>
                <w:sz w:val="24"/>
                <w:szCs w:val="24"/>
                <w:lang w:val="en-GB"/>
              </w:rPr>
            </w:pPr>
            <w:r w:rsidRPr="00A11906">
              <w:rPr>
                <w:b/>
                <w:sz w:val="24"/>
                <w:szCs w:val="24"/>
                <w:lang w:val="en-GB"/>
              </w:rPr>
              <w:t>Signature:</w:t>
            </w:r>
          </w:p>
          <w:p w14:paraId="160ED200" w14:textId="77777777" w:rsidR="00D90437" w:rsidRPr="00A11906" w:rsidRDefault="00D90437" w:rsidP="00EC5F89">
            <w:pPr>
              <w:rPr>
                <w:b/>
                <w:sz w:val="24"/>
                <w:szCs w:val="24"/>
                <w:lang w:val="en-GB"/>
              </w:rPr>
            </w:pPr>
          </w:p>
          <w:p w14:paraId="519B165A" w14:textId="77777777" w:rsidR="00D90437" w:rsidRPr="00A11906" w:rsidRDefault="00D90437" w:rsidP="00EC5F89">
            <w:pPr>
              <w:rPr>
                <w:sz w:val="24"/>
                <w:szCs w:val="24"/>
                <w:lang w:val="en-GB"/>
              </w:rPr>
            </w:pPr>
            <w:r w:rsidRPr="00A11906">
              <w:rPr>
                <w:sz w:val="24"/>
                <w:szCs w:val="24"/>
              </w:rPr>
              <w:t xml:space="preserve">Kamrun Nahar Liza  </w:t>
            </w:r>
          </w:p>
          <w:p w14:paraId="45B5580E" w14:textId="77777777" w:rsidR="00D90437" w:rsidRPr="00A11906" w:rsidRDefault="00D90437" w:rsidP="00EC5F89">
            <w:pPr>
              <w:rPr>
                <w:sz w:val="24"/>
                <w:szCs w:val="24"/>
                <w:lang w:val="en-GB"/>
              </w:rPr>
            </w:pPr>
            <w:r w:rsidRPr="00A11906">
              <w:rPr>
                <w:sz w:val="24"/>
                <w:szCs w:val="24"/>
              </w:rPr>
              <w:t>Rajesh Bista</w:t>
            </w:r>
            <w:r w:rsidRPr="00A11906">
              <w:rPr>
                <w:sz w:val="24"/>
                <w:szCs w:val="24"/>
                <w:lang w:val="en-GB"/>
              </w:rPr>
              <w:t xml:space="preserve"> </w:t>
            </w:r>
          </w:p>
          <w:p w14:paraId="58FFF75D" w14:textId="77777777" w:rsidR="00D90437" w:rsidRPr="00A11906" w:rsidRDefault="00D90437" w:rsidP="00EC5F89">
            <w:pPr>
              <w:rPr>
                <w:sz w:val="24"/>
                <w:szCs w:val="24"/>
                <w:lang w:val="en-GB"/>
              </w:rPr>
            </w:pPr>
            <w:r w:rsidRPr="00A11906">
              <w:rPr>
                <w:sz w:val="24"/>
                <w:szCs w:val="24"/>
              </w:rPr>
              <w:t>Shishir Das</w:t>
            </w:r>
            <w:r w:rsidRPr="00A11906">
              <w:rPr>
                <w:sz w:val="24"/>
                <w:szCs w:val="24"/>
                <w:lang w:val="en-GB"/>
              </w:rPr>
              <w:t xml:space="preserve"> </w:t>
            </w:r>
          </w:p>
          <w:p w14:paraId="6EC1824D" w14:textId="77777777" w:rsidR="00D90437" w:rsidRPr="00A11906" w:rsidRDefault="00D90437" w:rsidP="00EC5F89">
            <w:pPr>
              <w:rPr>
                <w:sz w:val="24"/>
                <w:szCs w:val="24"/>
              </w:rPr>
            </w:pPr>
            <w:r w:rsidRPr="00A11906">
              <w:rPr>
                <w:sz w:val="24"/>
                <w:szCs w:val="24"/>
              </w:rPr>
              <w:t xml:space="preserve">Sudeep Manandhar </w:t>
            </w:r>
          </w:p>
          <w:p w14:paraId="10B0A3CF" w14:textId="77777777" w:rsidR="00D90437" w:rsidRPr="00A11906" w:rsidRDefault="00D90437" w:rsidP="00EC5F89">
            <w:pPr>
              <w:rPr>
                <w:sz w:val="24"/>
                <w:szCs w:val="24"/>
                <w:lang w:val="en-GB"/>
              </w:rPr>
            </w:pPr>
            <w:r w:rsidRPr="00A11906">
              <w:rPr>
                <w:sz w:val="24"/>
                <w:szCs w:val="24"/>
              </w:rPr>
              <w:t>Suvash Sharma</w:t>
            </w:r>
          </w:p>
          <w:p w14:paraId="6388FBF6" w14:textId="77777777" w:rsidR="00D90437" w:rsidRPr="00A11906" w:rsidRDefault="00D90437" w:rsidP="00EC5F89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1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36FC50" w14:textId="77777777" w:rsidR="00D90437" w:rsidRPr="00A11906" w:rsidRDefault="00D90437" w:rsidP="00EC5F89">
            <w:pPr>
              <w:pStyle w:val="Standard1"/>
              <w:spacing w:before="120" w:after="120"/>
              <w:rPr>
                <w:sz w:val="24"/>
                <w:szCs w:val="24"/>
              </w:rPr>
            </w:pPr>
          </w:p>
        </w:tc>
      </w:tr>
    </w:tbl>
    <w:p w14:paraId="6533F60B" w14:textId="77777777" w:rsidR="007C0B2F" w:rsidRPr="00A11906" w:rsidRDefault="007C0B2F" w:rsidP="0016291E">
      <w:pPr>
        <w:rPr>
          <w:sz w:val="24"/>
          <w:szCs w:val="24"/>
          <w:lang w:val="en-GB"/>
        </w:rPr>
      </w:pPr>
    </w:p>
    <w:sectPr w:rsidR="007C0B2F" w:rsidRPr="00A11906" w:rsidSect="00275E67">
      <w:pgSz w:w="12240" w:h="15840" w:code="1"/>
      <w:pgMar w:top="630" w:right="1008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01926"/>
    <w:multiLevelType w:val="hybridMultilevel"/>
    <w:tmpl w:val="D5D4E532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" w15:restartNumberingAfterBreak="0">
    <w:nsid w:val="27F23A12"/>
    <w:multiLevelType w:val="hybridMultilevel"/>
    <w:tmpl w:val="0278F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15261"/>
    <w:multiLevelType w:val="hybridMultilevel"/>
    <w:tmpl w:val="4F9EB7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3F4D89"/>
    <w:multiLevelType w:val="hybridMultilevel"/>
    <w:tmpl w:val="948EB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D6DAC"/>
    <w:multiLevelType w:val="hybridMultilevel"/>
    <w:tmpl w:val="130C2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D49D7"/>
    <w:multiLevelType w:val="hybridMultilevel"/>
    <w:tmpl w:val="1792A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77ED5"/>
    <w:multiLevelType w:val="hybridMultilevel"/>
    <w:tmpl w:val="EDC2BB4C"/>
    <w:lvl w:ilvl="0" w:tplc="0409000F">
      <w:start w:val="1"/>
      <w:numFmt w:val="decimal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7" w15:restartNumberingAfterBreak="0">
    <w:nsid w:val="6ED3624B"/>
    <w:multiLevelType w:val="hybridMultilevel"/>
    <w:tmpl w:val="63A8863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2630D6"/>
    <w:multiLevelType w:val="hybridMultilevel"/>
    <w:tmpl w:val="6722F3D8"/>
    <w:lvl w:ilvl="0" w:tplc="0409000B">
      <w:start w:val="1"/>
      <w:numFmt w:val="bullet"/>
      <w:lvlText w:val=""/>
      <w:lvlJc w:val="left"/>
      <w:pPr>
        <w:ind w:left="1488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0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4"/>
  </w:num>
  <w:num w:numId="5">
    <w:abstractNumId w:val="2"/>
  </w:num>
  <w:num w:numId="6">
    <w:abstractNumId w:val="9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6291E"/>
    <w:rsid w:val="00187519"/>
    <w:rsid w:val="001B7575"/>
    <w:rsid w:val="001D01D2"/>
    <w:rsid w:val="001E70C9"/>
    <w:rsid w:val="00207F81"/>
    <w:rsid w:val="00222A97"/>
    <w:rsid w:val="00232FAA"/>
    <w:rsid w:val="00245DEB"/>
    <w:rsid w:val="00255652"/>
    <w:rsid w:val="002618DB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86AD2"/>
    <w:rsid w:val="003C2151"/>
    <w:rsid w:val="003D0276"/>
    <w:rsid w:val="003D2877"/>
    <w:rsid w:val="004070FC"/>
    <w:rsid w:val="004129B3"/>
    <w:rsid w:val="004349AA"/>
    <w:rsid w:val="00445966"/>
    <w:rsid w:val="0045143B"/>
    <w:rsid w:val="004517EB"/>
    <w:rsid w:val="00476EF0"/>
    <w:rsid w:val="004C7374"/>
    <w:rsid w:val="004D3E60"/>
    <w:rsid w:val="004E2405"/>
    <w:rsid w:val="00515FD7"/>
    <w:rsid w:val="00534F83"/>
    <w:rsid w:val="005604D9"/>
    <w:rsid w:val="00564447"/>
    <w:rsid w:val="005C44D4"/>
    <w:rsid w:val="005F3F0E"/>
    <w:rsid w:val="006107BF"/>
    <w:rsid w:val="00622E8B"/>
    <w:rsid w:val="00641B79"/>
    <w:rsid w:val="006434AF"/>
    <w:rsid w:val="00657935"/>
    <w:rsid w:val="0066588B"/>
    <w:rsid w:val="00674881"/>
    <w:rsid w:val="0068006E"/>
    <w:rsid w:val="006C25AC"/>
    <w:rsid w:val="006F3CD5"/>
    <w:rsid w:val="00702DEC"/>
    <w:rsid w:val="00716370"/>
    <w:rsid w:val="007304D1"/>
    <w:rsid w:val="00746F48"/>
    <w:rsid w:val="0077361D"/>
    <w:rsid w:val="00783355"/>
    <w:rsid w:val="007C0B2F"/>
    <w:rsid w:val="007C5AB9"/>
    <w:rsid w:val="007D7312"/>
    <w:rsid w:val="007D76FB"/>
    <w:rsid w:val="007E19F9"/>
    <w:rsid w:val="007F2ECE"/>
    <w:rsid w:val="008029B4"/>
    <w:rsid w:val="00815FE8"/>
    <w:rsid w:val="00852180"/>
    <w:rsid w:val="0085327B"/>
    <w:rsid w:val="008A7CFF"/>
    <w:rsid w:val="008C0F5B"/>
    <w:rsid w:val="008C34CB"/>
    <w:rsid w:val="008E4EC4"/>
    <w:rsid w:val="00906543"/>
    <w:rsid w:val="00914913"/>
    <w:rsid w:val="00921E56"/>
    <w:rsid w:val="00922D5E"/>
    <w:rsid w:val="00943710"/>
    <w:rsid w:val="00950724"/>
    <w:rsid w:val="0099564E"/>
    <w:rsid w:val="009B3235"/>
    <w:rsid w:val="009B5CCF"/>
    <w:rsid w:val="009D4101"/>
    <w:rsid w:val="009D7B44"/>
    <w:rsid w:val="009E187C"/>
    <w:rsid w:val="009E5D4F"/>
    <w:rsid w:val="00A11906"/>
    <w:rsid w:val="00A12251"/>
    <w:rsid w:val="00A1716A"/>
    <w:rsid w:val="00A245F2"/>
    <w:rsid w:val="00A669B4"/>
    <w:rsid w:val="00A77DC2"/>
    <w:rsid w:val="00AA463B"/>
    <w:rsid w:val="00AC0DE2"/>
    <w:rsid w:val="00AC1D5C"/>
    <w:rsid w:val="00AD2CA9"/>
    <w:rsid w:val="00AD62D4"/>
    <w:rsid w:val="00B10DC2"/>
    <w:rsid w:val="00B15344"/>
    <w:rsid w:val="00B357FB"/>
    <w:rsid w:val="00B526F9"/>
    <w:rsid w:val="00B849EF"/>
    <w:rsid w:val="00BA081D"/>
    <w:rsid w:val="00C23014"/>
    <w:rsid w:val="00C267F1"/>
    <w:rsid w:val="00C354D5"/>
    <w:rsid w:val="00C611E0"/>
    <w:rsid w:val="00C62230"/>
    <w:rsid w:val="00C641E4"/>
    <w:rsid w:val="00C73F96"/>
    <w:rsid w:val="00C94364"/>
    <w:rsid w:val="00C96BF0"/>
    <w:rsid w:val="00CF150F"/>
    <w:rsid w:val="00D115B1"/>
    <w:rsid w:val="00D251B2"/>
    <w:rsid w:val="00D42841"/>
    <w:rsid w:val="00D612B4"/>
    <w:rsid w:val="00D64A49"/>
    <w:rsid w:val="00D66AF9"/>
    <w:rsid w:val="00D90437"/>
    <w:rsid w:val="00DA41A9"/>
    <w:rsid w:val="00DB269A"/>
    <w:rsid w:val="00DC6A63"/>
    <w:rsid w:val="00DD702C"/>
    <w:rsid w:val="00E22EB1"/>
    <w:rsid w:val="00E36262"/>
    <w:rsid w:val="00E56424"/>
    <w:rsid w:val="00E65727"/>
    <w:rsid w:val="00E72015"/>
    <w:rsid w:val="00E8133F"/>
    <w:rsid w:val="00EA25B9"/>
    <w:rsid w:val="00EB0AEB"/>
    <w:rsid w:val="00F07F96"/>
    <w:rsid w:val="00F44F3A"/>
    <w:rsid w:val="00F76EEE"/>
    <w:rsid w:val="00F90B27"/>
    <w:rsid w:val="00FB6930"/>
    <w:rsid w:val="00FC1B1F"/>
    <w:rsid w:val="00FC5253"/>
    <w:rsid w:val="00FD0896"/>
    <w:rsid w:val="00FF3387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6122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E4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2020-09-30T04:36:00Z</dcterms:created>
  <dcterms:modified xsi:type="dcterms:W3CDTF">2020-10-08T17:22:00Z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